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060" w:rsidRDefault="00A61861" w:rsidP="00D92BED">
      <w:pPr>
        <w:pStyle w:val="CTID7"/>
      </w:pPr>
      <w:r>
        <w:rPr>
          <w:rFonts w:hint="eastAsia"/>
        </w:rPr>
        <w:t xml:space="preserve"> </w:t>
      </w:r>
    </w:p>
    <w:p w:rsidR="00B96437" w:rsidRDefault="00B96437" w:rsidP="00D92BED">
      <w:pPr>
        <w:pStyle w:val="CTID7"/>
      </w:pPr>
    </w:p>
    <w:p w:rsidR="00CA17FB" w:rsidRPr="00D74B6E" w:rsidRDefault="00C77DBE" w:rsidP="00D92BED">
      <w:pPr>
        <w:pStyle w:val="CTID7"/>
      </w:pPr>
      <w:fldSimple w:instr=" DOCPROPERTY  Title  \* MERGEFORMAT ">
        <w:r w:rsidR="00951241">
          <w:rPr>
            <w:rFonts w:hint="eastAsia"/>
          </w:rPr>
          <w:t>WordPress</w:t>
        </w:r>
        <w:r w:rsidR="00951241">
          <w:rPr>
            <w:rFonts w:hint="eastAsia"/>
          </w:rPr>
          <w:t>源代码分析</w:t>
        </w:r>
      </w:fldSimple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1D7A02" w:rsidRDefault="001D7A02" w:rsidP="00F17A14">
      <w:pPr>
        <w:ind w:firstLine="420"/>
      </w:pPr>
    </w:p>
    <w:p w:rsidR="00CC7060" w:rsidRDefault="00CC7060" w:rsidP="00F17A14">
      <w:pPr>
        <w:ind w:firstLine="420"/>
      </w:pPr>
    </w:p>
    <w:p w:rsidR="0024323B" w:rsidRDefault="0024323B" w:rsidP="00F17A14">
      <w:pPr>
        <w:ind w:firstLine="420"/>
      </w:pPr>
    </w:p>
    <w:p w:rsidR="0024323B" w:rsidRDefault="0024323B" w:rsidP="00F17A14">
      <w:pPr>
        <w:ind w:firstLine="420"/>
      </w:pPr>
    </w:p>
    <w:p w:rsidR="0024323B" w:rsidRDefault="0024323B" w:rsidP="00F17A14">
      <w:pPr>
        <w:ind w:firstLine="420"/>
      </w:pPr>
    </w:p>
    <w:p w:rsidR="0024323B" w:rsidRDefault="0024323B" w:rsidP="00F17A14">
      <w:pPr>
        <w:ind w:firstLine="420"/>
      </w:pPr>
    </w:p>
    <w:p w:rsidR="00CC7060" w:rsidRDefault="00CC7060" w:rsidP="00F17A14">
      <w:pPr>
        <w:ind w:firstLine="420"/>
      </w:pPr>
    </w:p>
    <w:p w:rsidR="00B96437" w:rsidRDefault="00B96437" w:rsidP="00F17A14">
      <w:pPr>
        <w:ind w:firstLine="420"/>
      </w:pPr>
    </w:p>
    <w:p w:rsidR="001D7A02" w:rsidRPr="00B96437" w:rsidRDefault="001D7A02" w:rsidP="00F17A14">
      <w:pPr>
        <w:ind w:firstLine="420"/>
      </w:pPr>
    </w:p>
    <w:p w:rsidR="00F25F18" w:rsidRDefault="00F25F18" w:rsidP="00F17A14">
      <w:pPr>
        <w:ind w:firstLine="420"/>
      </w:pPr>
    </w:p>
    <w:p w:rsidR="00217522" w:rsidRDefault="00217522" w:rsidP="00F17A14">
      <w:pPr>
        <w:ind w:firstLine="420"/>
      </w:pPr>
    </w:p>
    <w:p w:rsidR="00217522" w:rsidRDefault="00217522" w:rsidP="00F17A14">
      <w:pPr>
        <w:ind w:firstLine="420"/>
      </w:pPr>
    </w:p>
    <w:p w:rsidR="00217522" w:rsidRDefault="00217522" w:rsidP="00F17A14">
      <w:pPr>
        <w:ind w:firstLine="420"/>
      </w:pPr>
    </w:p>
    <w:p w:rsidR="00217522" w:rsidRPr="00240C07" w:rsidRDefault="00CF4F66" w:rsidP="00240C07">
      <w:pPr>
        <w:pStyle w:val="21"/>
      </w:pPr>
      <w:r w:rsidRPr="00CF4F66">
        <w:rPr>
          <w:rFonts w:hint="eastAsia"/>
        </w:rPr>
        <w:t>北京广视通达数字网络科技有限公司</w:t>
      </w:r>
    </w:p>
    <w:p w:rsidR="0024323B" w:rsidRDefault="0024323B" w:rsidP="00F17A14">
      <w:pPr>
        <w:ind w:firstLine="420"/>
      </w:pPr>
    </w:p>
    <w:p w:rsidR="00217522" w:rsidRDefault="00217522" w:rsidP="00F17A14">
      <w:pPr>
        <w:ind w:firstLine="420"/>
      </w:pPr>
    </w:p>
    <w:p w:rsidR="00462A22" w:rsidRPr="004D2010" w:rsidRDefault="00BD1D7A" w:rsidP="004D2010">
      <w:pPr>
        <w:pStyle w:val="CTID0"/>
        <w:ind w:firstLine="562"/>
      </w:pPr>
      <w:r w:rsidRPr="004D2010">
        <w:fldChar w:fldCharType="begin"/>
      </w:r>
      <w:r w:rsidRPr="004D2010">
        <w:instrText xml:space="preserve"> CREATEDATE  \@ "yyyy"  \* MERGEFORMAT </w:instrText>
      </w:r>
      <w:r w:rsidRPr="004D2010">
        <w:fldChar w:fldCharType="separate"/>
      </w:r>
      <w:r w:rsidR="00240C07" w:rsidRPr="004D2010">
        <w:t>201</w:t>
      </w:r>
      <w:r w:rsidR="00240C07" w:rsidRPr="004D2010">
        <w:rPr>
          <w:rFonts w:hint="eastAsia"/>
        </w:rPr>
        <w:t>2</w:t>
      </w:r>
      <w:r w:rsidRPr="004D2010">
        <w:fldChar w:fldCharType="end"/>
      </w:r>
      <w:r w:rsidR="001D7A02" w:rsidRPr="004D2010">
        <w:t>年</w:t>
      </w:r>
      <w:r w:rsidR="00CF4F66" w:rsidRPr="004D2010">
        <w:rPr>
          <w:rFonts w:hint="eastAsia"/>
        </w:rPr>
        <w:t>8</w:t>
      </w:r>
      <w:r w:rsidR="001D7A02" w:rsidRPr="004D2010">
        <w:t>月</w:t>
      </w:r>
    </w:p>
    <w:p w:rsidR="00252F9C" w:rsidRDefault="00462A22" w:rsidP="00F17A14">
      <w:pPr>
        <w:ind w:firstLine="420"/>
      </w:pPr>
      <w:r>
        <w:br w:type="page"/>
      </w:r>
    </w:p>
    <w:p w:rsidR="000D4017" w:rsidRPr="00F562C1" w:rsidRDefault="00252F9C" w:rsidP="00F562C1">
      <w:pPr>
        <w:ind w:firstLineChars="0" w:firstLine="0"/>
        <w:jc w:val="center"/>
        <w:rPr>
          <w:rFonts w:ascii="仿宋" w:eastAsia="仿宋" w:hAnsi="仿宋"/>
          <w:b/>
        </w:rPr>
      </w:pPr>
      <w:r w:rsidRPr="00F562C1">
        <w:rPr>
          <w:rFonts w:ascii="仿宋" w:eastAsia="仿宋" w:hAnsi="仿宋" w:hint="eastAsia"/>
          <w:b/>
        </w:rPr>
        <w:lastRenderedPageBreak/>
        <w:t>版本管理</w:t>
      </w:r>
    </w:p>
    <w:tbl>
      <w:tblPr>
        <w:tblW w:w="882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559"/>
        <w:gridCol w:w="4253"/>
        <w:gridCol w:w="1732"/>
      </w:tblGrid>
      <w:tr w:rsidR="00252F9C" w:rsidRPr="00252F9C" w:rsidTr="002E143F">
        <w:trPr>
          <w:cantSplit/>
          <w:tblHeader/>
        </w:trPr>
        <w:tc>
          <w:tcPr>
            <w:tcW w:w="1276" w:type="dxa"/>
          </w:tcPr>
          <w:p w:rsidR="00252F9C" w:rsidRPr="00252F9C" w:rsidRDefault="002E143F" w:rsidP="002E143F">
            <w:pPr>
              <w:pStyle w:val="TableSmHeading"/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版本</w:t>
            </w:r>
          </w:p>
        </w:tc>
        <w:tc>
          <w:tcPr>
            <w:tcW w:w="1559" w:type="dxa"/>
          </w:tcPr>
          <w:p w:rsidR="00252F9C" w:rsidRPr="00252F9C" w:rsidRDefault="002E143F" w:rsidP="002E143F">
            <w:pPr>
              <w:pStyle w:val="TableSmHeading"/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日期</w:t>
            </w:r>
          </w:p>
        </w:tc>
        <w:tc>
          <w:tcPr>
            <w:tcW w:w="4253" w:type="dxa"/>
          </w:tcPr>
          <w:p w:rsidR="00252F9C" w:rsidRPr="00252F9C" w:rsidRDefault="002E143F" w:rsidP="002E143F">
            <w:pPr>
              <w:pStyle w:val="TableSmHeading"/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描述</w:t>
            </w:r>
          </w:p>
        </w:tc>
        <w:tc>
          <w:tcPr>
            <w:tcW w:w="1732" w:type="dxa"/>
          </w:tcPr>
          <w:p w:rsidR="00252F9C" w:rsidRPr="00252F9C" w:rsidRDefault="002E143F" w:rsidP="002E143F">
            <w:pPr>
              <w:pStyle w:val="TableSmHeading"/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修订者</w:t>
            </w:r>
          </w:p>
        </w:tc>
      </w:tr>
      <w:tr w:rsidR="00252F9C" w:rsidTr="002E143F">
        <w:trPr>
          <w:cantSplit/>
        </w:trPr>
        <w:tc>
          <w:tcPr>
            <w:tcW w:w="1276" w:type="dxa"/>
          </w:tcPr>
          <w:p w:rsidR="00252F9C" w:rsidRDefault="00C92D17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  <w:r>
              <w:rPr>
                <w:rFonts w:ascii="PMingLiU" w:hAnsi="PMingLiU" w:hint="eastAsia"/>
                <w:lang w:eastAsia="zh-CN"/>
              </w:rPr>
              <w:t>1.0</w:t>
            </w:r>
          </w:p>
        </w:tc>
        <w:tc>
          <w:tcPr>
            <w:tcW w:w="1559" w:type="dxa"/>
          </w:tcPr>
          <w:p w:rsidR="00252F9C" w:rsidRDefault="00C92D17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  <w:r>
              <w:rPr>
                <w:rFonts w:ascii="PMingLiU" w:hAnsi="PMingLiU" w:hint="eastAsia"/>
                <w:lang w:eastAsia="zh-CN"/>
              </w:rPr>
              <w:t>2012-09-06</w:t>
            </w:r>
          </w:p>
        </w:tc>
        <w:tc>
          <w:tcPr>
            <w:tcW w:w="4253" w:type="dxa"/>
          </w:tcPr>
          <w:p w:rsidR="00252F9C" w:rsidRDefault="00C92D17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  <w:r>
              <w:rPr>
                <w:rFonts w:ascii="PMingLiU" w:hAnsi="PMingLiU" w:hint="eastAsia"/>
                <w:lang w:eastAsia="zh-CN"/>
              </w:rPr>
              <w:t>新建</w:t>
            </w:r>
          </w:p>
        </w:tc>
        <w:tc>
          <w:tcPr>
            <w:tcW w:w="1732" w:type="dxa"/>
          </w:tcPr>
          <w:p w:rsidR="00252F9C" w:rsidRDefault="00C92D17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  <w:r>
              <w:rPr>
                <w:rFonts w:ascii="PMingLiU" w:hAnsi="PMingLiU" w:hint="eastAsia"/>
                <w:lang w:eastAsia="zh-CN"/>
              </w:rPr>
              <w:t>邓雪平</w:t>
            </w:r>
          </w:p>
        </w:tc>
      </w:tr>
      <w:tr w:rsidR="00252F9C" w:rsidTr="002E143F">
        <w:trPr>
          <w:cantSplit/>
        </w:trPr>
        <w:tc>
          <w:tcPr>
            <w:tcW w:w="1276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  <w:tc>
          <w:tcPr>
            <w:tcW w:w="1559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  <w:tc>
          <w:tcPr>
            <w:tcW w:w="4253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  <w:tc>
          <w:tcPr>
            <w:tcW w:w="1732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</w:tr>
      <w:tr w:rsidR="00252F9C" w:rsidTr="002E143F">
        <w:trPr>
          <w:cantSplit/>
        </w:trPr>
        <w:tc>
          <w:tcPr>
            <w:tcW w:w="1276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  <w:tc>
          <w:tcPr>
            <w:tcW w:w="1559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  <w:tc>
          <w:tcPr>
            <w:tcW w:w="4253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  <w:tc>
          <w:tcPr>
            <w:tcW w:w="1732" w:type="dxa"/>
          </w:tcPr>
          <w:p w:rsidR="00252F9C" w:rsidRDefault="00252F9C" w:rsidP="00171F04">
            <w:pPr>
              <w:pStyle w:val="TableMedium"/>
              <w:jc w:val="both"/>
              <w:rPr>
                <w:rFonts w:ascii="PMingLiU" w:hAnsi="PMingLiU"/>
                <w:lang w:eastAsia="zh-CN"/>
              </w:rPr>
            </w:pPr>
          </w:p>
        </w:tc>
      </w:tr>
    </w:tbl>
    <w:p w:rsidR="00CB464E" w:rsidRPr="00FE1E8F" w:rsidRDefault="000D4017" w:rsidP="00F17A14">
      <w:pPr>
        <w:ind w:firstLine="420"/>
      </w:pPr>
      <w:r>
        <w:br w:type="page"/>
      </w:r>
    </w:p>
    <w:p w:rsidR="00CB464E" w:rsidRDefault="00CB464E" w:rsidP="00CB464E">
      <w:pPr>
        <w:pStyle w:val="TOC"/>
        <w:ind w:firstLine="420"/>
        <w:jc w:val="center"/>
      </w:pPr>
      <w:r>
        <w:rPr>
          <w:lang w:val="zh-CN"/>
        </w:rPr>
        <w:lastRenderedPageBreak/>
        <w:t>目</w:t>
      </w:r>
      <w:r>
        <w:rPr>
          <w:rFonts w:hint="eastAsia"/>
          <w:lang w:val="zh-CN"/>
        </w:rPr>
        <w:t xml:space="preserve">  </w:t>
      </w:r>
      <w:r>
        <w:rPr>
          <w:lang w:val="zh-CN"/>
        </w:rPr>
        <w:t>录</w:t>
      </w:r>
    </w:p>
    <w:p w:rsidR="00D47D23" w:rsidRDefault="00CB464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5795461" w:history="1">
        <w:r w:rsidR="00D47D23" w:rsidRPr="00C339FB">
          <w:rPr>
            <w:rStyle w:val="a6"/>
            <w:noProof/>
          </w:rPr>
          <w:t>1.</w:t>
        </w:r>
        <w:r w:rsidR="00D47D2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47D23" w:rsidRPr="00C339FB">
          <w:rPr>
            <w:rStyle w:val="a6"/>
            <w:rFonts w:hint="eastAsia"/>
            <w:noProof/>
          </w:rPr>
          <w:t>概述</w:t>
        </w:r>
        <w:r w:rsidR="00D47D23">
          <w:rPr>
            <w:noProof/>
            <w:webHidden/>
          </w:rPr>
          <w:tab/>
        </w:r>
        <w:r w:rsidR="00D47D23">
          <w:rPr>
            <w:noProof/>
            <w:webHidden/>
          </w:rPr>
          <w:fldChar w:fldCharType="begin"/>
        </w:r>
        <w:r w:rsidR="00D47D23">
          <w:rPr>
            <w:noProof/>
            <w:webHidden/>
          </w:rPr>
          <w:instrText xml:space="preserve"> PAGEREF _Toc365795461 \h </w:instrText>
        </w:r>
        <w:r w:rsidR="00D47D23">
          <w:rPr>
            <w:noProof/>
            <w:webHidden/>
          </w:rPr>
        </w:r>
        <w:r w:rsidR="00D47D23">
          <w:rPr>
            <w:noProof/>
            <w:webHidden/>
          </w:rPr>
          <w:fldChar w:fldCharType="separate"/>
        </w:r>
        <w:r w:rsidR="00D47D23">
          <w:rPr>
            <w:noProof/>
            <w:webHidden/>
          </w:rPr>
          <w:t>4</w:t>
        </w:r>
        <w:r w:rsidR="00D47D23">
          <w:rPr>
            <w:noProof/>
            <w:webHidden/>
          </w:rPr>
          <w:fldChar w:fldCharType="end"/>
        </w:r>
      </w:hyperlink>
    </w:p>
    <w:p w:rsidR="00D47D23" w:rsidRDefault="002C2C8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65795462" w:history="1">
        <w:r w:rsidR="00D47D23" w:rsidRPr="00C339FB">
          <w:rPr>
            <w:rStyle w:val="a6"/>
            <w:noProof/>
          </w:rPr>
          <w:t>2.</w:t>
        </w:r>
        <w:r w:rsidR="00D47D2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47D23" w:rsidRPr="00C339FB">
          <w:rPr>
            <w:rStyle w:val="a6"/>
            <w:noProof/>
          </w:rPr>
          <w:t>function.php</w:t>
        </w:r>
        <w:r w:rsidR="00D47D23">
          <w:rPr>
            <w:noProof/>
            <w:webHidden/>
          </w:rPr>
          <w:tab/>
        </w:r>
        <w:r w:rsidR="00D47D23">
          <w:rPr>
            <w:noProof/>
            <w:webHidden/>
          </w:rPr>
          <w:fldChar w:fldCharType="begin"/>
        </w:r>
        <w:r w:rsidR="00D47D23">
          <w:rPr>
            <w:noProof/>
            <w:webHidden/>
          </w:rPr>
          <w:instrText xml:space="preserve"> PAGEREF _Toc365795462 \h </w:instrText>
        </w:r>
        <w:r w:rsidR="00D47D23">
          <w:rPr>
            <w:noProof/>
            <w:webHidden/>
          </w:rPr>
        </w:r>
        <w:r w:rsidR="00D47D23">
          <w:rPr>
            <w:noProof/>
            <w:webHidden/>
          </w:rPr>
          <w:fldChar w:fldCharType="separate"/>
        </w:r>
        <w:r w:rsidR="00D47D23">
          <w:rPr>
            <w:noProof/>
            <w:webHidden/>
          </w:rPr>
          <w:t>5</w:t>
        </w:r>
        <w:r w:rsidR="00D47D23">
          <w:rPr>
            <w:noProof/>
            <w:webHidden/>
          </w:rPr>
          <w:fldChar w:fldCharType="end"/>
        </w:r>
      </w:hyperlink>
    </w:p>
    <w:p w:rsidR="00D47D23" w:rsidRDefault="002C2C8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65795463" w:history="1">
        <w:r w:rsidR="00D47D23" w:rsidRPr="00C339FB">
          <w:rPr>
            <w:rStyle w:val="a6"/>
            <w:noProof/>
          </w:rPr>
          <w:t>3.</w:t>
        </w:r>
        <w:r w:rsidR="00D47D2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47D23" w:rsidRPr="00C339FB">
          <w:rPr>
            <w:rStyle w:val="a6"/>
            <w:noProof/>
          </w:rPr>
          <w:t>plugin.php</w:t>
        </w:r>
        <w:r w:rsidR="00D47D23">
          <w:rPr>
            <w:noProof/>
            <w:webHidden/>
          </w:rPr>
          <w:tab/>
        </w:r>
        <w:r w:rsidR="00D47D23">
          <w:rPr>
            <w:noProof/>
            <w:webHidden/>
          </w:rPr>
          <w:fldChar w:fldCharType="begin"/>
        </w:r>
        <w:r w:rsidR="00D47D23">
          <w:rPr>
            <w:noProof/>
            <w:webHidden/>
          </w:rPr>
          <w:instrText xml:space="preserve"> PAGEREF _Toc365795463 \h </w:instrText>
        </w:r>
        <w:r w:rsidR="00D47D23">
          <w:rPr>
            <w:noProof/>
            <w:webHidden/>
          </w:rPr>
        </w:r>
        <w:r w:rsidR="00D47D23">
          <w:rPr>
            <w:noProof/>
            <w:webHidden/>
          </w:rPr>
          <w:fldChar w:fldCharType="separate"/>
        </w:r>
        <w:r w:rsidR="00D47D23">
          <w:rPr>
            <w:noProof/>
            <w:webHidden/>
          </w:rPr>
          <w:t>6</w:t>
        </w:r>
        <w:r w:rsidR="00D47D23">
          <w:rPr>
            <w:noProof/>
            <w:webHidden/>
          </w:rPr>
          <w:fldChar w:fldCharType="end"/>
        </w:r>
      </w:hyperlink>
    </w:p>
    <w:p w:rsidR="00D47D23" w:rsidRDefault="002C2C8E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65795464" w:history="1">
        <w:r w:rsidR="00D47D23" w:rsidRPr="00C339FB">
          <w:rPr>
            <w:rStyle w:val="a6"/>
            <w:noProof/>
          </w:rPr>
          <w:t>3.1.</w:t>
        </w:r>
        <w:r w:rsidR="00D47D23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D47D23" w:rsidRPr="00C339FB">
          <w:rPr>
            <w:rStyle w:val="a6"/>
            <w:rFonts w:hint="eastAsia"/>
            <w:noProof/>
          </w:rPr>
          <w:t>钩子、动作与过滤器（</w:t>
        </w:r>
        <w:r w:rsidR="00D47D23" w:rsidRPr="00C339FB">
          <w:rPr>
            <w:rStyle w:val="a6"/>
            <w:noProof/>
          </w:rPr>
          <w:t>hook</w:t>
        </w:r>
        <w:r w:rsidR="00D47D23" w:rsidRPr="00C339FB">
          <w:rPr>
            <w:rStyle w:val="a6"/>
            <w:rFonts w:hint="eastAsia"/>
            <w:noProof/>
          </w:rPr>
          <w:t>、</w:t>
        </w:r>
        <w:r w:rsidR="00D47D23" w:rsidRPr="00C339FB">
          <w:rPr>
            <w:rStyle w:val="a6"/>
            <w:noProof/>
          </w:rPr>
          <w:t>action</w:t>
        </w:r>
        <w:r w:rsidR="00D47D23" w:rsidRPr="00C339FB">
          <w:rPr>
            <w:rStyle w:val="a6"/>
            <w:rFonts w:hint="eastAsia"/>
            <w:noProof/>
          </w:rPr>
          <w:t>、</w:t>
        </w:r>
        <w:r w:rsidR="00D47D23" w:rsidRPr="00C339FB">
          <w:rPr>
            <w:rStyle w:val="a6"/>
            <w:noProof/>
          </w:rPr>
          <w:t>filer</w:t>
        </w:r>
        <w:r w:rsidR="00D47D23" w:rsidRPr="00C339FB">
          <w:rPr>
            <w:rStyle w:val="a6"/>
            <w:rFonts w:hint="eastAsia"/>
            <w:noProof/>
          </w:rPr>
          <w:t>）</w:t>
        </w:r>
        <w:r w:rsidR="00D47D23">
          <w:rPr>
            <w:noProof/>
            <w:webHidden/>
          </w:rPr>
          <w:tab/>
        </w:r>
        <w:r w:rsidR="00D47D23">
          <w:rPr>
            <w:noProof/>
            <w:webHidden/>
          </w:rPr>
          <w:fldChar w:fldCharType="begin"/>
        </w:r>
        <w:r w:rsidR="00D47D23">
          <w:rPr>
            <w:noProof/>
            <w:webHidden/>
          </w:rPr>
          <w:instrText xml:space="preserve"> PAGEREF _Toc365795464 \h </w:instrText>
        </w:r>
        <w:r w:rsidR="00D47D23">
          <w:rPr>
            <w:noProof/>
            <w:webHidden/>
          </w:rPr>
        </w:r>
        <w:r w:rsidR="00D47D23">
          <w:rPr>
            <w:noProof/>
            <w:webHidden/>
          </w:rPr>
          <w:fldChar w:fldCharType="separate"/>
        </w:r>
        <w:r w:rsidR="00D47D23">
          <w:rPr>
            <w:noProof/>
            <w:webHidden/>
          </w:rPr>
          <w:t>6</w:t>
        </w:r>
        <w:r w:rsidR="00D47D23">
          <w:rPr>
            <w:noProof/>
            <w:webHidden/>
          </w:rPr>
          <w:fldChar w:fldCharType="end"/>
        </w:r>
      </w:hyperlink>
    </w:p>
    <w:p w:rsidR="00D47D23" w:rsidRDefault="002C2C8E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65795465" w:history="1">
        <w:r w:rsidR="00D47D23" w:rsidRPr="00C339FB">
          <w:rPr>
            <w:rStyle w:val="a6"/>
            <w:noProof/>
          </w:rPr>
          <w:t>3.2.</w:t>
        </w:r>
        <w:r w:rsidR="00D47D23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D47D23" w:rsidRPr="00C339FB">
          <w:rPr>
            <w:rStyle w:val="a6"/>
            <w:noProof/>
          </w:rPr>
          <w:t>do_action</w:t>
        </w:r>
        <w:r w:rsidR="00D47D23" w:rsidRPr="00C339FB">
          <w:rPr>
            <w:rStyle w:val="a6"/>
            <w:rFonts w:hint="eastAsia"/>
            <w:noProof/>
          </w:rPr>
          <w:t>函数</w:t>
        </w:r>
        <w:r w:rsidR="00D47D23">
          <w:rPr>
            <w:noProof/>
            <w:webHidden/>
          </w:rPr>
          <w:tab/>
        </w:r>
        <w:r w:rsidR="00D47D23">
          <w:rPr>
            <w:noProof/>
            <w:webHidden/>
          </w:rPr>
          <w:fldChar w:fldCharType="begin"/>
        </w:r>
        <w:r w:rsidR="00D47D23">
          <w:rPr>
            <w:noProof/>
            <w:webHidden/>
          </w:rPr>
          <w:instrText xml:space="preserve"> PAGEREF _Toc365795465 \h </w:instrText>
        </w:r>
        <w:r w:rsidR="00D47D23">
          <w:rPr>
            <w:noProof/>
            <w:webHidden/>
          </w:rPr>
        </w:r>
        <w:r w:rsidR="00D47D23">
          <w:rPr>
            <w:noProof/>
            <w:webHidden/>
          </w:rPr>
          <w:fldChar w:fldCharType="separate"/>
        </w:r>
        <w:r w:rsidR="00D47D23">
          <w:rPr>
            <w:noProof/>
            <w:webHidden/>
          </w:rPr>
          <w:t>7</w:t>
        </w:r>
        <w:r w:rsidR="00D47D23">
          <w:rPr>
            <w:noProof/>
            <w:webHidden/>
          </w:rPr>
          <w:fldChar w:fldCharType="end"/>
        </w:r>
      </w:hyperlink>
    </w:p>
    <w:p w:rsidR="00D47D23" w:rsidRDefault="002C2C8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65795466" w:history="1">
        <w:r w:rsidR="00D47D23" w:rsidRPr="00C339FB">
          <w:rPr>
            <w:rStyle w:val="a6"/>
            <w:noProof/>
          </w:rPr>
          <w:t>4.</w:t>
        </w:r>
        <w:r w:rsidR="00D47D2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47D23" w:rsidRPr="00C339FB">
          <w:rPr>
            <w:rStyle w:val="a6"/>
            <w:rFonts w:hint="eastAsia"/>
            <w:noProof/>
          </w:rPr>
          <w:t>应用部署</w:t>
        </w:r>
        <w:r w:rsidR="00D47D23">
          <w:rPr>
            <w:noProof/>
            <w:webHidden/>
          </w:rPr>
          <w:tab/>
        </w:r>
        <w:r w:rsidR="00D47D23">
          <w:rPr>
            <w:noProof/>
            <w:webHidden/>
          </w:rPr>
          <w:fldChar w:fldCharType="begin"/>
        </w:r>
        <w:r w:rsidR="00D47D23">
          <w:rPr>
            <w:noProof/>
            <w:webHidden/>
          </w:rPr>
          <w:instrText xml:space="preserve"> PAGEREF _Toc365795466 \h </w:instrText>
        </w:r>
        <w:r w:rsidR="00D47D23">
          <w:rPr>
            <w:noProof/>
            <w:webHidden/>
          </w:rPr>
        </w:r>
        <w:r w:rsidR="00D47D23">
          <w:rPr>
            <w:noProof/>
            <w:webHidden/>
          </w:rPr>
          <w:fldChar w:fldCharType="separate"/>
        </w:r>
        <w:r w:rsidR="00D47D23">
          <w:rPr>
            <w:noProof/>
            <w:webHidden/>
          </w:rPr>
          <w:t>9</w:t>
        </w:r>
        <w:r w:rsidR="00D47D23">
          <w:rPr>
            <w:noProof/>
            <w:webHidden/>
          </w:rPr>
          <w:fldChar w:fldCharType="end"/>
        </w:r>
      </w:hyperlink>
    </w:p>
    <w:p w:rsidR="00D47D23" w:rsidRDefault="002C2C8E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65795467" w:history="1">
        <w:r w:rsidR="00D47D23" w:rsidRPr="00C339FB">
          <w:rPr>
            <w:rStyle w:val="a6"/>
            <w:noProof/>
          </w:rPr>
          <w:t>4.1.</w:t>
        </w:r>
        <w:r w:rsidR="00D47D23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D47D23" w:rsidRPr="00C339FB">
          <w:rPr>
            <w:rStyle w:val="a6"/>
            <w:noProof/>
          </w:rPr>
          <w:t>MGP</w:t>
        </w:r>
        <w:r w:rsidR="00D47D23" w:rsidRPr="00C339FB">
          <w:rPr>
            <w:rStyle w:val="a6"/>
            <w:rFonts w:hint="eastAsia"/>
            <w:noProof/>
          </w:rPr>
          <w:t>代理服务器</w:t>
        </w:r>
        <w:r w:rsidR="00D47D23" w:rsidRPr="00C339FB">
          <w:rPr>
            <w:rStyle w:val="a6"/>
            <w:noProof/>
          </w:rPr>
          <w:t>2</w:t>
        </w:r>
        <w:r w:rsidR="00D47D23">
          <w:rPr>
            <w:noProof/>
            <w:webHidden/>
          </w:rPr>
          <w:tab/>
        </w:r>
        <w:r w:rsidR="00D47D23">
          <w:rPr>
            <w:noProof/>
            <w:webHidden/>
          </w:rPr>
          <w:fldChar w:fldCharType="begin"/>
        </w:r>
        <w:r w:rsidR="00D47D23">
          <w:rPr>
            <w:noProof/>
            <w:webHidden/>
          </w:rPr>
          <w:instrText xml:space="preserve"> PAGEREF _Toc365795467 \h </w:instrText>
        </w:r>
        <w:r w:rsidR="00D47D23">
          <w:rPr>
            <w:noProof/>
            <w:webHidden/>
          </w:rPr>
        </w:r>
        <w:r w:rsidR="00D47D23">
          <w:rPr>
            <w:noProof/>
            <w:webHidden/>
          </w:rPr>
          <w:fldChar w:fldCharType="separate"/>
        </w:r>
        <w:r w:rsidR="00D47D23">
          <w:rPr>
            <w:noProof/>
            <w:webHidden/>
          </w:rPr>
          <w:t>9</w:t>
        </w:r>
        <w:r w:rsidR="00D47D23">
          <w:rPr>
            <w:noProof/>
            <w:webHidden/>
          </w:rPr>
          <w:fldChar w:fldCharType="end"/>
        </w:r>
      </w:hyperlink>
    </w:p>
    <w:p w:rsidR="00D47D23" w:rsidRDefault="002C2C8E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65795468" w:history="1">
        <w:r w:rsidR="00D47D23" w:rsidRPr="00C339FB">
          <w:rPr>
            <w:rStyle w:val="a6"/>
            <w:noProof/>
          </w:rPr>
          <w:t>4.2.</w:t>
        </w:r>
        <w:r w:rsidR="00D47D23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D47D23" w:rsidRPr="00C339FB">
          <w:rPr>
            <w:rStyle w:val="a6"/>
            <w:noProof/>
          </w:rPr>
          <w:t>118100mgpclient2</w:t>
        </w:r>
        <w:r w:rsidR="00D47D23">
          <w:rPr>
            <w:noProof/>
            <w:webHidden/>
          </w:rPr>
          <w:tab/>
        </w:r>
        <w:r w:rsidR="00D47D23">
          <w:rPr>
            <w:noProof/>
            <w:webHidden/>
          </w:rPr>
          <w:fldChar w:fldCharType="begin"/>
        </w:r>
        <w:r w:rsidR="00D47D23">
          <w:rPr>
            <w:noProof/>
            <w:webHidden/>
          </w:rPr>
          <w:instrText xml:space="preserve"> PAGEREF _Toc365795468 \h </w:instrText>
        </w:r>
        <w:r w:rsidR="00D47D23">
          <w:rPr>
            <w:noProof/>
            <w:webHidden/>
          </w:rPr>
        </w:r>
        <w:r w:rsidR="00D47D23">
          <w:rPr>
            <w:noProof/>
            <w:webHidden/>
          </w:rPr>
          <w:fldChar w:fldCharType="separate"/>
        </w:r>
        <w:r w:rsidR="00D47D23">
          <w:rPr>
            <w:noProof/>
            <w:webHidden/>
          </w:rPr>
          <w:t>9</w:t>
        </w:r>
        <w:r w:rsidR="00D47D23">
          <w:rPr>
            <w:noProof/>
            <w:webHidden/>
          </w:rPr>
          <w:fldChar w:fldCharType="end"/>
        </w:r>
      </w:hyperlink>
    </w:p>
    <w:p w:rsidR="00D47D23" w:rsidRDefault="002C2C8E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65795469" w:history="1">
        <w:r w:rsidR="00D47D23" w:rsidRPr="00C339FB">
          <w:rPr>
            <w:rStyle w:val="a6"/>
            <w:noProof/>
          </w:rPr>
          <w:t>4.3.</w:t>
        </w:r>
        <w:r w:rsidR="00D47D23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D47D23" w:rsidRPr="00C339FB">
          <w:rPr>
            <w:rStyle w:val="a6"/>
            <w:noProof/>
          </w:rPr>
          <w:t>MGP</w:t>
        </w:r>
        <w:r w:rsidR="00D47D23" w:rsidRPr="00C339FB">
          <w:rPr>
            <w:rStyle w:val="a6"/>
            <w:rFonts w:hint="eastAsia"/>
            <w:noProof/>
          </w:rPr>
          <w:t>系统</w:t>
        </w:r>
        <w:r w:rsidR="00D47D23">
          <w:rPr>
            <w:noProof/>
            <w:webHidden/>
          </w:rPr>
          <w:tab/>
        </w:r>
        <w:r w:rsidR="00D47D23">
          <w:rPr>
            <w:noProof/>
            <w:webHidden/>
          </w:rPr>
          <w:fldChar w:fldCharType="begin"/>
        </w:r>
        <w:r w:rsidR="00D47D23">
          <w:rPr>
            <w:noProof/>
            <w:webHidden/>
          </w:rPr>
          <w:instrText xml:space="preserve"> PAGEREF _Toc365795469 \h </w:instrText>
        </w:r>
        <w:r w:rsidR="00D47D23">
          <w:rPr>
            <w:noProof/>
            <w:webHidden/>
          </w:rPr>
        </w:r>
        <w:r w:rsidR="00D47D23">
          <w:rPr>
            <w:noProof/>
            <w:webHidden/>
          </w:rPr>
          <w:fldChar w:fldCharType="separate"/>
        </w:r>
        <w:r w:rsidR="00D47D23">
          <w:rPr>
            <w:noProof/>
            <w:webHidden/>
          </w:rPr>
          <w:t>11</w:t>
        </w:r>
        <w:r w:rsidR="00D47D23">
          <w:rPr>
            <w:noProof/>
            <w:webHidden/>
          </w:rPr>
          <w:fldChar w:fldCharType="end"/>
        </w:r>
      </w:hyperlink>
    </w:p>
    <w:p w:rsidR="00D47D23" w:rsidRDefault="002C2C8E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65795470" w:history="1">
        <w:r w:rsidR="00D47D23" w:rsidRPr="00C339FB">
          <w:rPr>
            <w:rStyle w:val="a6"/>
            <w:noProof/>
          </w:rPr>
          <w:t>4.4.</w:t>
        </w:r>
        <w:r w:rsidR="00D47D23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D47D23" w:rsidRPr="00C339FB">
          <w:rPr>
            <w:rStyle w:val="a6"/>
            <w:noProof/>
          </w:rPr>
          <w:t>MGP</w:t>
        </w:r>
        <w:r w:rsidR="00D47D23" w:rsidRPr="00C339FB">
          <w:rPr>
            <w:rStyle w:val="a6"/>
            <w:rFonts w:hint="eastAsia"/>
            <w:noProof/>
          </w:rPr>
          <w:t>代理服务器</w:t>
        </w:r>
        <w:r w:rsidR="00D47D23" w:rsidRPr="00C339FB">
          <w:rPr>
            <w:rStyle w:val="a6"/>
            <w:noProof/>
          </w:rPr>
          <w:t xml:space="preserve">1 </w:t>
        </w:r>
        <w:r w:rsidR="00D47D23" w:rsidRPr="00C339FB">
          <w:rPr>
            <w:rStyle w:val="a6"/>
            <w:rFonts w:hint="eastAsia"/>
            <w:noProof/>
          </w:rPr>
          <w:t>（</w:t>
        </w:r>
        <w:r w:rsidR="00D47D23" w:rsidRPr="00C339FB">
          <w:rPr>
            <w:rStyle w:val="a6"/>
            <w:noProof/>
          </w:rPr>
          <w:t>10.1.2.12</w:t>
        </w:r>
        <w:r w:rsidR="00D47D23" w:rsidRPr="00C339FB">
          <w:rPr>
            <w:rStyle w:val="a6"/>
            <w:rFonts w:hint="eastAsia"/>
            <w:noProof/>
          </w:rPr>
          <w:t>）</w:t>
        </w:r>
        <w:r w:rsidR="00D47D23">
          <w:rPr>
            <w:noProof/>
            <w:webHidden/>
          </w:rPr>
          <w:tab/>
        </w:r>
        <w:r w:rsidR="00D47D23">
          <w:rPr>
            <w:noProof/>
            <w:webHidden/>
          </w:rPr>
          <w:fldChar w:fldCharType="begin"/>
        </w:r>
        <w:r w:rsidR="00D47D23">
          <w:rPr>
            <w:noProof/>
            <w:webHidden/>
          </w:rPr>
          <w:instrText xml:space="preserve"> PAGEREF _Toc365795470 \h </w:instrText>
        </w:r>
        <w:r w:rsidR="00D47D23">
          <w:rPr>
            <w:noProof/>
            <w:webHidden/>
          </w:rPr>
        </w:r>
        <w:r w:rsidR="00D47D23">
          <w:rPr>
            <w:noProof/>
            <w:webHidden/>
          </w:rPr>
          <w:fldChar w:fldCharType="separate"/>
        </w:r>
        <w:r w:rsidR="00D47D23">
          <w:rPr>
            <w:noProof/>
            <w:webHidden/>
          </w:rPr>
          <w:t>20</w:t>
        </w:r>
        <w:r w:rsidR="00D47D23">
          <w:rPr>
            <w:noProof/>
            <w:webHidden/>
          </w:rPr>
          <w:fldChar w:fldCharType="end"/>
        </w:r>
      </w:hyperlink>
    </w:p>
    <w:p w:rsidR="00D47D23" w:rsidRDefault="002C2C8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65795471" w:history="1">
        <w:r w:rsidR="00D47D23" w:rsidRPr="00C339FB">
          <w:rPr>
            <w:rStyle w:val="a6"/>
            <w:noProof/>
          </w:rPr>
          <w:t>5.</w:t>
        </w:r>
        <w:r w:rsidR="00D47D2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47D23" w:rsidRPr="00C339FB">
          <w:rPr>
            <w:rStyle w:val="a6"/>
            <w:rFonts w:hint="eastAsia"/>
            <w:noProof/>
          </w:rPr>
          <w:t>网络配置</w:t>
        </w:r>
        <w:r w:rsidR="00D47D23">
          <w:rPr>
            <w:noProof/>
            <w:webHidden/>
          </w:rPr>
          <w:tab/>
        </w:r>
        <w:r w:rsidR="00D47D23">
          <w:rPr>
            <w:noProof/>
            <w:webHidden/>
          </w:rPr>
          <w:fldChar w:fldCharType="begin"/>
        </w:r>
        <w:r w:rsidR="00D47D23">
          <w:rPr>
            <w:noProof/>
            <w:webHidden/>
          </w:rPr>
          <w:instrText xml:space="preserve"> PAGEREF _Toc365795471 \h </w:instrText>
        </w:r>
        <w:r w:rsidR="00D47D23">
          <w:rPr>
            <w:noProof/>
            <w:webHidden/>
          </w:rPr>
        </w:r>
        <w:r w:rsidR="00D47D23">
          <w:rPr>
            <w:noProof/>
            <w:webHidden/>
          </w:rPr>
          <w:fldChar w:fldCharType="separate"/>
        </w:r>
        <w:r w:rsidR="00D47D23">
          <w:rPr>
            <w:noProof/>
            <w:webHidden/>
          </w:rPr>
          <w:t>26</w:t>
        </w:r>
        <w:r w:rsidR="00D47D23">
          <w:rPr>
            <w:noProof/>
            <w:webHidden/>
          </w:rPr>
          <w:fldChar w:fldCharType="end"/>
        </w:r>
      </w:hyperlink>
    </w:p>
    <w:p w:rsidR="00D47D23" w:rsidRDefault="002C2C8E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65795472" w:history="1">
        <w:r w:rsidR="00D47D23" w:rsidRPr="00C339FB">
          <w:rPr>
            <w:rStyle w:val="a6"/>
            <w:noProof/>
          </w:rPr>
          <w:t>5.1.</w:t>
        </w:r>
        <w:r w:rsidR="00D47D23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D47D23" w:rsidRPr="00C339FB">
          <w:rPr>
            <w:rStyle w:val="a6"/>
            <w:rFonts w:hint="eastAsia"/>
            <w:noProof/>
          </w:rPr>
          <w:t>网络拓扑图</w:t>
        </w:r>
        <w:r w:rsidR="00D47D23">
          <w:rPr>
            <w:noProof/>
            <w:webHidden/>
          </w:rPr>
          <w:tab/>
        </w:r>
        <w:r w:rsidR="00D47D23">
          <w:rPr>
            <w:noProof/>
            <w:webHidden/>
          </w:rPr>
          <w:fldChar w:fldCharType="begin"/>
        </w:r>
        <w:r w:rsidR="00D47D23">
          <w:rPr>
            <w:noProof/>
            <w:webHidden/>
          </w:rPr>
          <w:instrText xml:space="preserve"> PAGEREF _Toc365795472 \h </w:instrText>
        </w:r>
        <w:r w:rsidR="00D47D23">
          <w:rPr>
            <w:noProof/>
            <w:webHidden/>
          </w:rPr>
        </w:r>
        <w:r w:rsidR="00D47D23">
          <w:rPr>
            <w:noProof/>
            <w:webHidden/>
          </w:rPr>
          <w:fldChar w:fldCharType="separate"/>
        </w:r>
        <w:r w:rsidR="00D47D23">
          <w:rPr>
            <w:noProof/>
            <w:webHidden/>
          </w:rPr>
          <w:t>26</w:t>
        </w:r>
        <w:r w:rsidR="00D47D23">
          <w:rPr>
            <w:noProof/>
            <w:webHidden/>
          </w:rPr>
          <w:fldChar w:fldCharType="end"/>
        </w:r>
      </w:hyperlink>
    </w:p>
    <w:p w:rsidR="00D47D23" w:rsidRDefault="002C2C8E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65795473" w:history="1">
        <w:r w:rsidR="00D47D23" w:rsidRPr="00C339FB">
          <w:rPr>
            <w:rStyle w:val="a6"/>
            <w:noProof/>
          </w:rPr>
          <w:t>5.2.</w:t>
        </w:r>
        <w:r w:rsidR="00D47D23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D47D23" w:rsidRPr="00C339FB">
          <w:rPr>
            <w:rStyle w:val="a6"/>
            <w:rFonts w:hint="eastAsia"/>
            <w:noProof/>
          </w:rPr>
          <w:t>网络结构描述</w:t>
        </w:r>
        <w:r w:rsidR="00D47D23">
          <w:rPr>
            <w:noProof/>
            <w:webHidden/>
          </w:rPr>
          <w:tab/>
        </w:r>
        <w:r w:rsidR="00D47D23">
          <w:rPr>
            <w:noProof/>
            <w:webHidden/>
          </w:rPr>
          <w:fldChar w:fldCharType="begin"/>
        </w:r>
        <w:r w:rsidR="00D47D23">
          <w:rPr>
            <w:noProof/>
            <w:webHidden/>
          </w:rPr>
          <w:instrText xml:space="preserve"> PAGEREF _Toc365795473 \h </w:instrText>
        </w:r>
        <w:r w:rsidR="00D47D23">
          <w:rPr>
            <w:noProof/>
            <w:webHidden/>
          </w:rPr>
        </w:r>
        <w:r w:rsidR="00D47D23">
          <w:rPr>
            <w:noProof/>
            <w:webHidden/>
          </w:rPr>
          <w:fldChar w:fldCharType="separate"/>
        </w:r>
        <w:r w:rsidR="00D47D23">
          <w:rPr>
            <w:noProof/>
            <w:webHidden/>
          </w:rPr>
          <w:t>26</w:t>
        </w:r>
        <w:r w:rsidR="00D47D23">
          <w:rPr>
            <w:noProof/>
            <w:webHidden/>
          </w:rPr>
          <w:fldChar w:fldCharType="end"/>
        </w:r>
      </w:hyperlink>
    </w:p>
    <w:p w:rsidR="00D47D23" w:rsidRDefault="002C2C8E">
      <w:pPr>
        <w:pStyle w:val="2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365795474" w:history="1">
        <w:r w:rsidR="00D47D23" w:rsidRPr="00C339FB">
          <w:rPr>
            <w:rStyle w:val="a6"/>
            <w:noProof/>
          </w:rPr>
          <w:t>5.3.</w:t>
        </w:r>
        <w:r w:rsidR="00D47D23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D47D23" w:rsidRPr="00C339FB">
          <w:rPr>
            <w:rStyle w:val="a6"/>
            <w:noProof/>
          </w:rPr>
          <w:t>IP</w:t>
        </w:r>
        <w:r w:rsidR="00D47D23" w:rsidRPr="00C339FB">
          <w:rPr>
            <w:rStyle w:val="a6"/>
            <w:rFonts w:hint="eastAsia"/>
            <w:noProof/>
          </w:rPr>
          <w:t>地址配置</w:t>
        </w:r>
        <w:r w:rsidR="00D47D23">
          <w:rPr>
            <w:noProof/>
            <w:webHidden/>
          </w:rPr>
          <w:tab/>
        </w:r>
        <w:r w:rsidR="00D47D23">
          <w:rPr>
            <w:noProof/>
            <w:webHidden/>
          </w:rPr>
          <w:fldChar w:fldCharType="begin"/>
        </w:r>
        <w:r w:rsidR="00D47D23">
          <w:rPr>
            <w:noProof/>
            <w:webHidden/>
          </w:rPr>
          <w:instrText xml:space="preserve"> PAGEREF _Toc365795474 \h </w:instrText>
        </w:r>
        <w:r w:rsidR="00D47D23">
          <w:rPr>
            <w:noProof/>
            <w:webHidden/>
          </w:rPr>
        </w:r>
        <w:r w:rsidR="00D47D23">
          <w:rPr>
            <w:noProof/>
            <w:webHidden/>
          </w:rPr>
          <w:fldChar w:fldCharType="separate"/>
        </w:r>
        <w:r w:rsidR="00D47D23">
          <w:rPr>
            <w:noProof/>
            <w:webHidden/>
          </w:rPr>
          <w:t>26</w:t>
        </w:r>
        <w:r w:rsidR="00D47D23">
          <w:rPr>
            <w:noProof/>
            <w:webHidden/>
          </w:rPr>
          <w:fldChar w:fldCharType="end"/>
        </w:r>
      </w:hyperlink>
    </w:p>
    <w:p w:rsidR="00CB464E" w:rsidRDefault="00CB464E" w:rsidP="00D47D23">
      <w:pPr>
        <w:ind w:firstLine="422"/>
      </w:pPr>
      <w:r>
        <w:rPr>
          <w:b/>
          <w:bCs/>
          <w:lang w:val="zh-CN"/>
        </w:rPr>
        <w:fldChar w:fldCharType="end"/>
      </w:r>
    </w:p>
    <w:p w:rsidR="00CB464E" w:rsidRPr="00FE1E8F" w:rsidRDefault="00CB464E" w:rsidP="00F17A14">
      <w:pPr>
        <w:ind w:firstLine="420"/>
      </w:pPr>
      <w:r w:rsidRPr="00FE1E8F">
        <w:t xml:space="preserve"> </w:t>
      </w:r>
    </w:p>
    <w:p w:rsidR="00ED6765" w:rsidRPr="00FE1E8F" w:rsidRDefault="00ED6765" w:rsidP="00F17A14">
      <w:pPr>
        <w:ind w:firstLine="420"/>
      </w:pPr>
    </w:p>
    <w:p w:rsidR="001D7A02" w:rsidRDefault="00B16190" w:rsidP="007425C5">
      <w:pPr>
        <w:pStyle w:val="CTID1"/>
      </w:pPr>
      <w:bookmarkStart w:id="0" w:name="_Toc106181361"/>
      <w:bookmarkStart w:id="1" w:name="_Toc164054420"/>
      <w:bookmarkStart w:id="2" w:name="_Toc272396197"/>
      <w:bookmarkStart w:id="3" w:name="_Toc365795461"/>
      <w:r w:rsidRPr="006D3116">
        <w:rPr>
          <w:rFonts w:hint="eastAsia"/>
        </w:rPr>
        <w:lastRenderedPageBreak/>
        <w:t>概述</w:t>
      </w:r>
      <w:bookmarkEnd w:id="0"/>
      <w:bookmarkEnd w:id="1"/>
      <w:bookmarkEnd w:id="2"/>
      <w:bookmarkEnd w:id="3"/>
    </w:p>
    <w:p w:rsidR="006658BC" w:rsidRDefault="006658BC" w:rsidP="006658BC">
      <w:pPr>
        <w:ind w:firstLine="420"/>
      </w:pPr>
      <w:r>
        <w:rPr>
          <w:rFonts w:hint="eastAsia"/>
        </w:rPr>
        <w:t>文件调用路径为：</w:t>
      </w:r>
      <w:r>
        <w:rPr>
          <w:rFonts w:hint="eastAsia"/>
        </w:rPr>
        <w:t>index.php-&gt;wp-blog-header.php-&gt;wp-load.php</w:t>
      </w:r>
    </w:p>
    <w:p w:rsidR="006658BC" w:rsidRDefault="006658BC" w:rsidP="006658BC">
      <w:pPr>
        <w:ind w:firstLine="420"/>
      </w:pPr>
    </w:p>
    <w:p w:rsidR="006658BC" w:rsidRDefault="006658BC" w:rsidP="006658BC">
      <w:pPr>
        <w:ind w:firstLine="420"/>
      </w:pPr>
      <w:r>
        <w:rPr>
          <w:rFonts w:hint="eastAsia"/>
        </w:rPr>
        <w:t>index.php</w:t>
      </w:r>
      <w:r>
        <w:rPr>
          <w:rFonts w:hint="eastAsia"/>
        </w:rPr>
        <w:t>：几乎啥也没干，就是调用</w:t>
      </w:r>
      <w:r>
        <w:rPr>
          <w:rFonts w:hint="eastAsia"/>
        </w:rPr>
        <w:t>wp-blog-header.php</w:t>
      </w:r>
    </w:p>
    <w:p w:rsidR="006658BC" w:rsidRDefault="006658BC" w:rsidP="006658BC">
      <w:pPr>
        <w:ind w:firstLine="420"/>
      </w:pPr>
      <w:r>
        <w:rPr>
          <w:rFonts w:hint="eastAsia"/>
        </w:rPr>
        <w:t>wp-blog-header.php</w:t>
      </w:r>
      <w:r>
        <w:rPr>
          <w:rFonts w:hint="eastAsia"/>
        </w:rPr>
        <w:t>：调用</w:t>
      </w:r>
      <w:r>
        <w:rPr>
          <w:rFonts w:hint="eastAsia"/>
        </w:rPr>
        <w:t>wp-load.php</w:t>
      </w:r>
    </w:p>
    <w:p w:rsidR="006658BC" w:rsidRDefault="006658BC" w:rsidP="006658BC">
      <w:pPr>
        <w:ind w:firstLine="420"/>
      </w:pPr>
    </w:p>
    <w:p w:rsidR="006658BC" w:rsidRDefault="006658BC" w:rsidP="006658BC">
      <w:pPr>
        <w:ind w:firstLine="420"/>
      </w:pPr>
      <w:r>
        <w:rPr>
          <w:rFonts w:hint="eastAsia"/>
        </w:rPr>
        <w:t>wp-load.php</w:t>
      </w:r>
      <w:r>
        <w:rPr>
          <w:rFonts w:hint="eastAsia"/>
        </w:rPr>
        <w:t>：加载</w:t>
      </w:r>
      <w:r>
        <w:rPr>
          <w:rFonts w:hint="eastAsia"/>
        </w:rPr>
        <w:t>wp-config.php</w:t>
      </w:r>
    </w:p>
    <w:p w:rsidR="006658BC" w:rsidRDefault="006658BC" w:rsidP="006658BC">
      <w:pPr>
        <w:ind w:firstLine="420"/>
      </w:pPr>
      <w:r>
        <w:rPr>
          <w:rFonts w:hint="eastAsia"/>
        </w:rPr>
        <w:t>wp-config.php</w:t>
      </w:r>
      <w:r>
        <w:rPr>
          <w:rFonts w:hint="eastAsia"/>
        </w:rPr>
        <w:t>：定义数据库连接信息以及相关变量，同时加载</w:t>
      </w:r>
      <w:r>
        <w:rPr>
          <w:rFonts w:hint="eastAsia"/>
        </w:rPr>
        <w:t>wp-settings.php</w:t>
      </w:r>
    </w:p>
    <w:p w:rsidR="006658BC" w:rsidRDefault="006658BC" w:rsidP="006658BC">
      <w:pPr>
        <w:ind w:firstLine="420"/>
      </w:pPr>
    </w:p>
    <w:p w:rsidR="006658BC" w:rsidRDefault="00962FCB" w:rsidP="006658BC">
      <w:pPr>
        <w:ind w:firstLine="420"/>
      </w:pPr>
      <w:r>
        <w:rPr>
          <w:rFonts w:hint="eastAsia"/>
        </w:rPr>
        <w:t>wp-settings.php</w:t>
      </w:r>
      <w:r>
        <w:rPr>
          <w:rFonts w:hint="eastAsia"/>
        </w:rPr>
        <w:t>：加载</w:t>
      </w:r>
      <w:r>
        <w:rPr>
          <w:rFonts w:hint="eastAsia"/>
        </w:rPr>
        <w:t>wp-include</w:t>
      </w:r>
      <w:r>
        <w:rPr>
          <w:rFonts w:hint="eastAsia"/>
        </w:rPr>
        <w:t>目录下相关文件，这些文件是一开始就要被加载的</w:t>
      </w:r>
    </w:p>
    <w:p w:rsidR="00962FCB" w:rsidRDefault="00962FCB" w:rsidP="006658BC">
      <w:pPr>
        <w:ind w:firstLine="420"/>
      </w:pPr>
    </w:p>
    <w:p w:rsidR="00962FCB" w:rsidRDefault="007D4BD7" w:rsidP="006658B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wp-settings.php</w:t>
      </w:r>
      <w:r>
        <w:rPr>
          <w:rFonts w:hint="eastAsia"/>
        </w:rPr>
        <w:t>中有如下</w:t>
      </w:r>
      <w:r>
        <w:rPr>
          <w:rFonts w:hint="eastAsia"/>
        </w:rPr>
        <w:t>do_action</w:t>
      </w:r>
      <w:r>
        <w:rPr>
          <w:rFonts w:hint="eastAsia"/>
        </w:rPr>
        <w:t>的调用：</w:t>
      </w:r>
    </w:p>
    <w:p w:rsidR="007D4BD7" w:rsidRDefault="007D4BD7" w:rsidP="00125E1C">
      <w:pPr>
        <w:pStyle w:val="af0"/>
      </w:pPr>
      <w:r>
        <w:t>do_action( 'muplugins_loaded' );</w:t>
      </w:r>
    </w:p>
    <w:p w:rsidR="007D4BD7" w:rsidRDefault="007D4BD7" w:rsidP="00125E1C">
      <w:pPr>
        <w:pStyle w:val="af0"/>
      </w:pPr>
      <w:r>
        <w:t>do_action( 'plugins_loaded' );</w:t>
      </w:r>
    </w:p>
    <w:p w:rsidR="007D4BD7" w:rsidRDefault="007D4BD7" w:rsidP="00125E1C">
      <w:pPr>
        <w:pStyle w:val="af0"/>
      </w:pPr>
      <w:r>
        <w:t>do_action( 'sanitize_comment_cookies' );</w:t>
      </w:r>
    </w:p>
    <w:p w:rsidR="007D4BD7" w:rsidRDefault="007D4BD7" w:rsidP="00125E1C">
      <w:pPr>
        <w:pStyle w:val="af0"/>
      </w:pPr>
      <w:r>
        <w:t>do_action( 'setup_theme' );</w:t>
      </w:r>
    </w:p>
    <w:p w:rsidR="007D4BD7" w:rsidRDefault="007D4BD7" w:rsidP="00125E1C">
      <w:pPr>
        <w:pStyle w:val="af0"/>
      </w:pPr>
      <w:r>
        <w:t>do_action( 'after_setup_theme' );</w:t>
      </w:r>
    </w:p>
    <w:p w:rsidR="007D4BD7" w:rsidRDefault="007D4BD7" w:rsidP="00125E1C">
      <w:pPr>
        <w:pStyle w:val="af0"/>
      </w:pPr>
      <w:r>
        <w:t>do_action( 'init' );</w:t>
      </w:r>
    </w:p>
    <w:p w:rsidR="007D4BD7" w:rsidRPr="00962FCB" w:rsidRDefault="007D4BD7" w:rsidP="00125E1C">
      <w:pPr>
        <w:pStyle w:val="af0"/>
      </w:pPr>
      <w:r>
        <w:t>do_action('wp_loaded');</w:t>
      </w:r>
    </w:p>
    <w:p w:rsidR="00B631D8" w:rsidRDefault="00B631D8" w:rsidP="00B631D8">
      <w:pPr>
        <w:ind w:firstLine="420"/>
      </w:pPr>
    </w:p>
    <w:p w:rsidR="00D47D23" w:rsidRDefault="00D47D23" w:rsidP="00B631D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do_action</w:t>
      </w:r>
      <w:r>
        <w:rPr>
          <w:rFonts w:hint="eastAsia"/>
        </w:rPr>
        <w:t>之前需要先调用</w:t>
      </w:r>
      <w:r>
        <w:rPr>
          <w:rFonts w:hint="eastAsia"/>
        </w:rPr>
        <w:t>add_action</w:t>
      </w:r>
      <w:r w:rsidR="00312F14">
        <w:rPr>
          <w:rFonts w:hint="eastAsia"/>
        </w:rPr>
        <w:t>，在</w:t>
      </w:r>
      <w:r w:rsidR="00312F14">
        <w:rPr>
          <w:rFonts w:hint="eastAsia"/>
        </w:rPr>
        <w:t>wp-include</w:t>
      </w:r>
      <w:r w:rsidR="00312F14">
        <w:rPr>
          <w:rFonts w:hint="eastAsia"/>
        </w:rPr>
        <w:t>目录下的文件，则应该有大量</w:t>
      </w:r>
      <w:r w:rsidR="00312F14">
        <w:rPr>
          <w:rFonts w:hint="eastAsia"/>
        </w:rPr>
        <w:t>add_action</w:t>
      </w:r>
      <w:r w:rsidR="00312F14">
        <w:rPr>
          <w:rFonts w:hint="eastAsia"/>
        </w:rPr>
        <w:t>的调用，添加相应的</w:t>
      </w:r>
      <w:r w:rsidR="00312F14">
        <w:rPr>
          <w:rFonts w:hint="eastAsia"/>
        </w:rPr>
        <w:t>action</w:t>
      </w:r>
    </w:p>
    <w:p w:rsidR="00E9594F" w:rsidRPr="00B631D8" w:rsidRDefault="00E9594F" w:rsidP="00B631D8">
      <w:pPr>
        <w:ind w:firstLine="420"/>
      </w:pPr>
    </w:p>
    <w:p w:rsidR="002E5D7F" w:rsidRDefault="00CB0FA9" w:rsidP="007425C5">
      <w:pPr>
        <w:pStyle w:val="CTID1"/>
      </w:pPr>
      <w:bookmarkStart w:id="4" w:name="_Toc365795462"/>
      <w:bookmarkStart w:id="5" w:name="_Toc292963241"/>
      <w:r>
        <w:rPr>
          <w:rFonts w:hint="eastAsia"/>
        </w:rPr>
        <w:lastRenderedPageBreak/>
        <w:t>f</w:t>
      </w:r>
      <w:r w:rsidR="00951241">
        <w:t>unction.</w:t>
      </w:r>
      <w:r w:rsidR="00951241">
        <w:rPr>
          <w:rFonts w:hint="eastAsia"/>
        </w:rPr>
        <w:t>php</w:t>
      </w:r>
      <w:bookmarkEnd w:id="4"/>
    </w:p>
    <w:p w:rsidR="005E0CA4" w:rsidRPr="002E5D7F" w:rsidRDefault="005E0CA4" w:rsidP="005E0CA4">
      <w:pPr>
        <w:ind w:firstLine="420"/>
      </w:pPr>
    </w:p>
    <w:p w:rsidR="00DD17AB" w:rsidRDefault="00D84B2D" w:rsidP="007425C5">
      <w:pPr>
        <w:pStyle w:val="CTID1"/>
      </w:pPr>
      <w:bookmarkStart w:id="6" w:name="_Toc365795463"/>
      <w:bookmarkEnd w:id="5"/>
      <w:r>
        <w:rPr>
          <w:rFonts w:hint="eastAsia"/>
        </w:rPr>
        <w:lastRenderedPageBreak/>
        <w:t>plugin.php</w:t>
      </w:r>
      <w:bookmarkEnd w:id="6"/>
    </w:p>
    <w:p w:rsidR="007425C5" w:rsidRDefault="007425C5" w:rsidP="007425C5">
      <w:pPr>
        <w:ind w:firstLine="420"/>
      </w:pPr>
      <w:r>
        <w:rPr>
          <w:rFonts w:hint="eastAsia"/>
        </w:rPr>
        <w:t>文件路径为：</w:t>
      </w:r>
      <w:r>
        <w:rPr>
          <w:rFonts w:hint="eastAsia"/>
        </w:rPr>
        <w:t>wp-include/plugin.php</w:t>
      </w:r>
      <w:r w:rsidR="00705C91">
        <w:rPr>
          <w:rFonts w:hint="eastAsia"/>
        </w:rPr>
        <w:t>，此文件定义插件</w:t>
      </w:r>
      <w:r w:rsidR="00705C91">
        <w:rPr>
          <w:rFonts w:hint="eastAsia"/>
        </w:rPr>
        <w:t>API</w:t>
      </w:r>
      <w:r w:rsidR="00705C91">
        <w:rPr>
          <w:rFonts w:hint="eastAsia"/>
        </w:rPr>
        <w:t>函数。用于创建“动作”和“过滤器”以及相关钩子函数和方法。</w:t>
      </w:r>
      <w:r w:rsidR="001E6B2F">
        <w:rPr>
          <w:rFonts w:hint="eastAsia"/>
        </w:rPr>
        <w:t>这些函数和方法在“动作”和“过滤器”调用时运行。</w:t>
      </w:r>
    </w:p>
    <w:p w:rsidR="0047291A" w:rsidRDefault="0047291A" w:rsidP="0047291A">
      <w:pPr>
        <w:ind w:firstLine="420"/>
      </w:pPr>
      <w:r>
        <w:rPr>
          <w:rFonts w:hint="eastAsia"/>
        </w:rPr>
        <w:t>更多信息与实例，以及如何使用这些函数，可以参考：</w:t>
      </w:r>
      <w:hyperlink r:id="rId9" w:history="1">
        <w:r w:rsidR="003B78C7" w:rsidRPr="004C776A">
          <w:rPr>
            <w:rStyle w:val="a6"/>
          </w:rPr>
          <w:t>http://codex.wordpress.org/Plugin_API</w:t>
        </w:r>
      </w:hyperlink>
    </w:p>
    <w:p w:rsidR="003B78C7" w:rsidRDefault="003B78C7" w:rsidP="0047291A">
      <w:pPr>
        <w:ind w:firstLine="420"/>
      </w:pPr>
    </w:p>
    <w:p w:rsidR="003B78C7" w:rsidRPr="00D84B2D" w:rsidRDefault="003B78C7" w:rsidP="0047291A">
      <w:pPr>
        <w:ind w:firstLine="420"/>
      </w:pPr>
    </w:p>
    <w:p w:rsidR="002555D5" w:rsidRDefault="002555D5" w:rsidP="00F21B93">
      <w:pPr>
        <w:pStyle w:val="CTID2"/>
      </w:pPr>
      <w:bookmarkStart w:id="7" w:name="_Toc365795464"/>
      <w:r>
        <w:rPr>
          <w:rFonts w:hint="eastAsia"/>
        </w:rPr>
        <w:t>钩子、动作与过滤器</w:t>
      </w:r>
      <w:r w:rsidR="00883B40">
        <w:rPr>
          <w:rFonts w:hint="eastAsia"/>
        </w:rPr>
        <w:t>（</w:t>
      </w:r>
      <w:r w:rsidR="00883B40">
        <w:rPr>
          <w:rFonts w:hint="eastAsia"/>
        </w:rPr>
        <w:t>hook</w:t>
      </w:r>
      <w:r w:rsidR="00883B40">
        <w:rPr>
          <w:rFonts w:hint="eastAsia"/>
        </w:rPr>
        <w:t>、</w:t>
      </w:r>
      <w:r w:rsidR="00883B40">
        <w:rPr>
          <w:rFonts w:hint="eastAsia"/>
        </w:rPr>
        <w:t>action</w:t>
      </w:r>
      <w:r w:rsidR="00883B40">
        <w:rPr>
          <w:rFonts w:hint="eastAsia"/>
        </w:rPr>
        <w:t>、</w:t>
      </w:r>
      <w:r w:rsidR="00883B40">
        <w:rPr>
          <w:rFonts w:hint="eastAsia"/>
        </w:rPr>
        <w:t>filer</w:t>
      </w:r>
      <w:r w:rsidR="00883B40">
        <w:rPr>
          <w:rFonts w:hint="eastAsia"/>
        </w:rPr>
        <w:t>）</w:t>
      </w:r>
      <w:bookmarkEnd w:id="7"/>
    </w:p>
    <w:p w:rsidR="002555D5" w:rsidRDefault="0050514C" w:rsidP="0050514C">
      <w:pPr>
        <w:ind w:firstLine="420"/>
      </w:pPr>
      <w:r>
        <w:rPr>
          <w:rFonts w:hint="eastAsia"/>
        </w:rPr>
        <w:t>WordPress</w:t>
      </w:r>
      <w:r>
        <w:rPr>
          <w:rFonts w:hint="eastAsia"/>
        </w:rPr>
        <w:t>中有两类钩子：</w:t>
      </w:r>
    </w:p>
    <w:p w:rsidR="0050514C" w:rsidRDefault="0050514C" w:rsidP="0050514C">
      <w:pPr>
        <w:pStyle w:val="ab"/>
        <w:numPr>
          <w:ilvl w:val="0"/>
          <w:numId w:val="30"/>
        </w:numPr>
        <w:ind w:firstLineChars="0"/>
      </w:pPr>
      <w:r>
        <w:rPr>
          <w:rFonts w:hint="eastAsia"/>
        </w:rPr>
        <w:t>动作</w:t>
      </w:r>
    </w:p>
    <w:p w:rsidR="0050514C" w:rsidRDefault="0050514C" w:rsidP="0050514C">
      <w:pPr>
        <w:pStyle w:val="ab"/>
        <w:numPr>
          <w:ilvl w:val="0"/>
          <w:numId w:val="30"/>
        </w:numPr>
        <w:ind w:firstLineChars="0"/>
      </w:pPr>
      <w:r>
        <w:rPr>
          <w:rFonts w:hint="eastAsia"/>
        </w:rPr>
        <w:t>过滤器</w:t>
      </w:r>
    </w:p>
    <w:p w:rsidR="0050514C" w:rsidRDefault="0050514C" w:rsidP="00295C5E">
      <w:pPr>
        <w:ind w:firstLineChars="0"/>
      </w:pPr>
    </w:p>
    <w:p w:rsidR="00295C5E" w:rsidRDefault="00883B40" w:rsidP="00883B40">
      <w:pPr>
        <w:pStyle w:val="CTID3"/>
        <w:ind w:left="950" w:hangingChars="338" w:hanging="950"/>
      </w:pPr>
      <w:r>
        <w:rPr>
          <w:rFonts w:hint="eastAsia"/>
        </w:rPr>
        <w:t>action</w:t>
      </w:r>
    </w:p>
    <w:p w:rsidR="00883B40" w:rsidRDefault="00883B40" w:rsidP="00883B40">
      <w:pPr>
        <w:pStyle w:val="CTID3"/>
        <w:ind w:left="950" w:hangingChars="338" w:hanging="950"/>
      </w:pPr>
      <w:r>
        <w:rPr>
          <w:rFonts w:hint="eastAsia"/>
        </w:rPr>
        <w:t>filter</w:t>
      </w:r>
    </w:p>
    <w:p w:rsidR="00883B40" w:rsidRDefault="00883B40" w:rsidP="00883B40">
      <w:pPr>
        <w:ind w:firstLine="420"/>
      </w:pPr>
      <w:r>
        <w:rPr>
          <w:rFonts w:hint="eastAsia"/>
        </w:rPr>
        <w:t>所有的</w:t>
      </w:r>
      <w:r>
        <w:rPr>
          <w:rFonts w:hint="eastAsia"/>
        </w:rPr>
        <w:t>wp_filter</w:t>
      </w:r>
      <w:r>
        <w:rPr>
          <w:rFonts w:hint="eastAsia"/>
        </w:rPr>
        <w:t>列表如附件所示：</w:t>
      </w:r>
      <w:r w:rsidR="008D0966">
        <w:object w:dxaOrig="1551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10" o:title=""/>
          </v:shape>
          <o:OLEObject Type="Embed" ProgID="Package" ShapeID="_x0000_i1025" DrawAspect="Icon" ObjectID="_1439669950" r:id="rId11"/>
        </w:object>
      </w:r>
    </w:p>
    <w:p w:rsidR="00FE44DA" w:rsidRDefault="00FE44DA" w:rsidP="00883B40">
      <w:pPr>
        <w:ind w:firstLine="420"/>
      </w:pPr>
      <w:r>
        <w:rPr>
          <w:rFonts w:hint="eastAsia"/>
        </w:rPr>
        <w:t>所有</w:t>
      </w:r>
      <w:r>
        <w:rPr>
          <w:rFonts w:hint="eastAsia"/>
        </w:rPr>
        <w:t>wp_filter</w:t>
      </w:r>
      <w:r>
        <w:rPr>
          <w:rFonts w:hint="eastAsia"/>
        </w:rPr>
        <w:t>列表的</w:t>
      </w:r>
      <w:r w:rsidR="005A7770">
        <w:rPr>
          <w:rFonts w:hint="eastAsia"/>
        </w:rPr>
        <w:t>内容见附件：</w:t>
      </w:r>
      <w:r w:rsidR="00E80DCD">
        <w:object w:dxaOrig="1551" w:dyaOrig="961">
          <v:shape id="_x0000_i1026" type="#_x0000_t75" style="width:77.25pt;height:48pt" o:ole="">
            <v:imagedata r:id="rId12" o:title=""/>
          </v:shape>
          <o:OLEObject Type="Embed" ProgID="Package" ShapeID="_x0000_i1026" DrawAspect="Icon" ObjectID="_1439669951" r:id="rId13"/>
        </w:object>
      </w:r>
    </w:p>
    <w:p w:rsidR="008D0966" w:rsidRDefault="008D0966" w:rsidP="00883B40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wp_filter</w:t>
      </w:r>
      <w:r>
        <w:rPr>
          <w:rFonts w:hint="eastAsia"/>
        </w:rPr>
        <w:t>的格式如下所示：</w:t>
      </w:r>
      <w:r w:rsidR="00442C2E">
        <w:object w:dxaOrig="1551" w:dyaOrig="961">
          <v:shape id="_x0000_i1027" type="#_x0000_t75" style="width:77.25pt;height:48pt" o:ole="">
            <v:imagedata r:id="rId14" o:title=""/>
          </v:shape>
          <o:OLEObject Type="Embed" ProgID="Package" ShapeID="_x0000_i1027" DrawAspect="Icon" ObjectID="_1439669952" r:id="rId15"/>
        </w:object>
      </w:r>
    </w:p>
    <w:p w:rsidR="008D0966" w:rsidRDefault="008D0966" w:rsidP="00C2003A">
      <w:pPr>
        <w:pStyle w:val="af0"/>
      </w:pPr>
      <w:r>
        <w:t>[10] =&gt; Array</w:t>
      </w:r>
    </w:p>
    <w:p w:rsidR="008D0966" w:rsidRDefault="008D0966" w:rsidP="00C2003A">
      <w:pPr>
        <w:pStyle w:val="af0"/>
      </w:pPr>
      <w:r>
        <w:t xml:space="preserve">    (</w:t>
      </w:r>
    </w:p>
    <w:p w:rsidR="008D0966" w:rsidRDefault="008D0966" w:rsidP="00C2003A">
      <w:pPr>
        <w:pStyle w:val="af0"/>
      </w:pPr>
      <w:r>
        <w:t xml:space="preserve">        [sanitize_text_field] =&gt; Array</w:t>
      </w:r>
    </w:p>
    <w:p w:rsidR="008D0966" w:rsidRDefault="008D0966" w:rsidP="00C2003A">
      <w:pPr>
        <w:pStyle w:val="af0"/>
      </w:pPr>
      <w:r>
        <w:t>(</w:t>
      </w:r>
    </w:p>
    <w:p w:rsidR="008D0966" w:rsidRDefault="008D0966" w:rsidP="00C2003A">
      <w:pPr>
        <w:pStyle w:val="af0"/>
      </w:pPr>
      <w:r>
        <w:t xml:space="preserve">    [function] =&gt; sanitize_text_field</w:t>
      </w:r>
    </w:p>
    <w:p w:rsidR="008D0966" w:rsidRDefault="008D0966" w:rsidP="00C2003A">
      <w:pPr>
        <w:pStyle w:val="af0"/>
      </w:pPr>
      <w:r>
        <w:t xml:space="preserve">    [accepted_args] =&gt; 1</w:t>
      </w:r>
    </w:p>
    <w:p w:rsidR="008D0966" w:rsidRDefault="008D0966" w:rsidP="00C2003A">
      <w:pPr>
        <w:pStyle w:val="af0"/>
      </w:pPr>
      <w:r>
        <w:t>)</w:t>
      </w:r>
    </w:p>
    <w:p w:rsidR="008D0966" w:rsidRDefault="008D0966" w:rsidP="00C2003A">
      <w:pPr>
        <w:pStyle w:val="af0"/>
      </w:pPr>
    </w:p>
    <w:p w:rsidR="008D0966" w:rsidRDefault="008D0966" w:rsidP="00C2003A">
      <w:pPr>
        <w:pStyle w:val="af0"/>
      </w:pPr>
      <w:r>
        <w:t xml:space="preserve">        [wp_filter_kses] =&gt; Array</w:t>
      </w:r>
    </w:p>
    <w:p w:rsidR="008D0966" w:rsidRDefault="008D0966" w:rsidP="00C2003A">
      <w:pPr>
        <w:pStyle w:val="af0"/>
      </w:pPr>
      <w:r>
        <w:lastRenderedPageBreak/>
        <w:t>(</w:t>
      </w:r>
    </w:p>
    <w:p w:rsidR="008D0966" w:rsidRDefault="008D0966" w:rsidP="00C2003A">
      <w:pPr>
        <w:pStyle w:val="af0"/>
      </w:pPr>
      <w:r>
        <w:t xml:space="preserve">    [function] =&gt; wp_filter_kses</w:t>
      </w:r>
    </w:p>
    <w:p w:rsidR="008D0966" w:rsidRDefault="008D0966" w:rsidP="00C2003A">
      <w:pPr>
        <w:pStyle w:val="af0"/>
      </w:pPr>
      <w:r>
        <w:t xml:space="preserve">    [accepted_args] =&gt; 1</w:t>
      </w:r>
    </w:p>
    <w:p w:rsidR="008D0966" w:rsidRDefault="008D0966" w:rsidP="00C2003A">
      <w:pPr>
        <w:pStyle w:val="af0"/>
      </w:pPr>
      <w:r>
        <w:t>)</w:t>
      </w:r>
    </w:p>
    <w:p w:rsidR="008D0966" w:rsidRDefault="008D0966" w:rsidP="00C2003A">
      <w:pPr>
        <w:pStyle w:val="af0"/>
      </w:pPr>
    </w:p>
    <w:p w:rsidR="008D0966" w:rsidRDefault="008D0966" w:rsidP="00C2003A">
      <w:pPr>
        <w:pStyle w:val="af0"/>
      </w:pPr>
      <w:r>
        <w:t xml:space="preserve">    )</w:t>
      </w:r>
    </w:p>
    <w:p w:rsidR="008D0966" w:rsidRDefault="008D0966" w:rsidP="00C2003A">
      <w:pPr>
        <w:pStyle w:val="af0"/>
      </w:pPr>
    </w:p>
    <w:p w:rsidR="008D0966" w:rsidRDefault="008D0966" w:rsidP="00C2003A">
      <w:pPr>
        <w:pStyle w:val="af0"/>
      </w:pPr>
      <w:r>
        <w:t>[30] =&gt; Array</w:t>
      </w:r>
    </w:p>
    <w:p w:rsidR="008D0966" w:rsidRDefault="008D0966" w:rsidP="00C2003A">
      <w:pPr>
        <w:pStyle w:val="af0"/>
      </w:pPr>
      <w:r>
        <w:t xml:space="preserve">    (</w:t>
      </w:r>
    </w:p>
    <w:p w:rsidR="008D0966" w:rsidRDefault="008D0966" w:rsidP="00C2003A">
      <w:pPr>
        <w:pStyle w:val="af0"/>
      </w:pPr>
      <w:r>
        <w:t xml:space="preserve">        [_wp_specialchars] =&gt; Array</w:t>
      </w:r>
    </w:p>
    <w:p w:rsidR="008D0966" w:rsidRDefault="008D0966" w:rsidP="00C2003A">
      <w:pPr>
        <w:pStyle w:val="af0"/>
      </w:pPr>
      <w:r>
        <w:t>(</w:t>
      </w:r>
    </w:p>
    <w:p w:rsidR="008D0966" w:rsidRDefault="008D0966" w:rsidP="00C2003A">
      <w:pPr>
        <w:pStyle w:val="af0"/>
      </w:pPr>
      <w:r>
        <w:t xml:space="preserve">    [function] =&gt; _wp_specialchars</w:t>
      </w:r>
    </w:p>
    <w:p w:rsidR="008D0966" w:rsidRDefault="008D0966" w:rsidP="00C2003A">
      <w:pPr>
        <w:pStyle w:val="af0"/>
      </w:pPr>
      <w:r>
        <w:t xml:space="preserve">    [accepted_args] =&gt; 1</w:t>
      </w:r>
    </w:p>
    <w:p w:rsidR="008D0966" w:rsidRDefault="008D0966" w:rsidP="00C2003A">
      <w:pPr>
        <w:pStyle w:val="af0"/>
      </w:pPr>
      <w:r>
        <w:t>)</w:t>
      </w:r>
    </w:p>
    <w:p w:rsidR="008D0966" w:rsidRDefault="008D0966" w:rsidP="00C2003A">
      <w:pPr>
        <w:pStyle w:val="af0"/>
      </w:pPr>
    </w:p>
    <w:p w:rsidR="008D0966" w:rsidRPr="00883B40" w:rsidRDefault="008D0966" w:rsidP="00C2003A">
      <w:pPr>
        <w:pStyle w:val="af0"/>
      </w:pPr>
      <w:r>
        <w:t xml:space="preserve">    )</w:t>
      </w:r>
    </w:p>
    <w:p w:rsidR="00883B40" w:rsidRDefault="00883B40" w:rsidP="00883B40">
      <w:pPr>
        <w:ind w:firstLineChars="0" w:firstLine="0"/>
      </w:pPr>
    </w:p>
    <w:p w:rsidR="00442C2E" w:rsidRPr="002555D5" w:rsidRDefault="00442C2E" w:rsidP="00883B40">
      <w:pPr>
        <w:ind w:firstLineChars="0" w:firstLine="0"/>
      </w:pPr>
    </w:p>
    <w:p w:rsidR="003D263F" w:rsidRDefault="003D263F" w:rsidP="00F21B93">
      <w:pPr>
        <w:pStyle w:val="CTID2"/>
      </w:pPr>
      <w:bookmarkStart w:id="8" w:name="_Toc365795465"/>
      <w:r>
        <w:rPr>
          <w:rFonts w:hint="eastAsia"/>
        </w:rPr>
        <w:t>add_action</w:t>
      </w:r>
      <w:r>
        <w:rPr>
          <w:rFonts w:hint="eastAsia"/>
        </w:rPr>
        <w:t>函数</w:t>
      </w:r>
    </w:p>
    <w:p w:rsidR="003D263F" w:rsidRDefault="00FF33AD" w:rsidP="003D263F">
      <w:pPr>
        <w:ind w:firstLine="420"/>
      </w:pPr>
      <w:r>
        <w:rPr>
          <w:rFonts w:hint="eastAsia"/>
        </w:rPr>
        <w:t>add_action</w:t>
      </w:r>
      <w:r>
        <w:rPr>
          <w:rFonts w:hint="eastAsia"/>
        </w:rPr>
        <w:t>实际调用</w:t>
      </w:r>
      <w:r>
        <w:rPr>
          <w:rFonts w:hint="eastAsia"/>
        </w:rPr>
        <w:t>add_filter</w:t>
      </w:r>
    </w:p>
    <w:p w:rsidR="00FF33AD" w:rsidRDefault="00FF33AD" w:rsidP="003D263F">
      <w:pPr>
        <w:ind w:firstLine="420"/>
      </w:pPr>
    </w:p>
    <w:p w:rsidR="00FF33AD" w:rsidRDefault="00FF33AD" w:rsidP="00F21B93">
      <w:pPr>
        <w:pStyle w:val="CTID2"/>
      </w:pPr>
      <w:r>
        <w:rPr>
          <w:rFonts w:hint="eastAsia"/>
        </w:rPr>
        <w:t>add_filter</w:t>
      </w:r>
      <w:r>
        <w:rPr>
          <w:rFonts w:hint="eastAsia"/>
        </w:rPr>
        <w:t>函数</w:t>
      </w:r>
    </w:p>
    <w:p w:rsidR="00FF33AD" w:rsidRPr="003D263F" w:rsidRDefault="00FF33AD" w:rsidP="003D263F">
      <w:pPr>
        <w:ind w:firstLine="420"/>
      </w:pPr>
    </w:p>
    <w:p w:rsidR="00DD17AB" w:rsidRDefault="003F765A" w:rsidP="00F21B93">
      <w:pPr>
        <w:pStyle w:val="CTID2"/>
      </w:pPr>
      <w:r>
        <w:rPr>
          <w:rFonts w:hint="eastAsia"/>
        </w:rPr>
        <w:t>do_action</w:t>
      </w:r>
      <w:r>
        <w:rPr>
          <w:rFonts w:hint="eastAsia"/>
        </w:rPr>
        <w:t>函数</w:t>
      </w:r>
      <w:bookmarkEnd w:id="8"/>
    </w:p>
    <w:p w:rsidR="00D304D0" w:rsidRDefault="00D304D0" w:rsidP="00D304D0">
      <w:pPr>
        <w:pStyle w:val="CTID3"/>
      </w:pPr>
      <w:r>
        <w:rPr>
          <w:rFonts w:hint="eastAsia"/>
        </w:rPr>
        <w:t>do_action(</w:t>
      </w:r>
      <w:r>
        <w:t>‘</w:t>
      </w:r>
      <w:r>
        <w:rPr>
          <w:rFonts w:hint="eastAsia"/>
        </w:rPr>
        <w:t>setup_theme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过程分析</w:t>
      </w:r>
    </w:p>
    <w:p w:rsidR="00637FEB" w:rsidRDefault="00637FEB" w:rsidP="00637FEB">
      <w:pPr>
        <w:pStyle w:val="af0"/>
      </w:pPr>
      <w:r>
        <w:tab/>
        <w:t>if ( !isset($wp_filter['all']) )</w:t>
      </w:r>
    </w:p>
    <w:p w:rsidR="00D304D0" w:rsidRPr="00D304D0" w:rsidRDefault="00637FEB" w:rsidP="00637FEB">
      <w:pPr>
        <w:pStyle w:val="af0"/>
      </w:pPr>
      <w:r>
        <w:tab/>
      </w:r>
      <w:r>
        <w:tab/>
        <w:t>$wp_current_filter[] = $tag;</w:t>
      </w:r>
    </w:p>
    <w:p w:rsidR="00DD17AB" w:rsidRDefault="00DD17AB" w:rsidP="00DD17AB">
      <w:pPr>
        <w:ind w:firstLine="420"/>
      </w:pPr>
    </w:p>
    <w:p w:rsidR="00637FEB" w:rsidRDefault="00637FEB" w:rsidP="00DD17AB">
      <w:pPr>
        <w:ind w:firstLine="420"/>
      </w:pPr>
      <w:r>
        <w:rPr>
          <w:rFonts w:hint="eastAsia"/>
        </w:rPr>
        <w:t>执行以上代码之后，</w:t>
      </w:r>
      <w:r>
        <w:rPr>
          <w:rFonts w:hint="eastAsia"/>
        </w:rPr>
        <w:t>$wp_filter</w:t>
      </w:r>
      <w:r>
        <w:rPr>
          <w:rFonts w:hint="eastAsia"/>
        </w:rPr>
        <w:t>的内容如下：</w:t>
      </w:r>
    </w:p>
    <w:p w:rsidR="00637FEB" w:rsidRDefault="00637FEB" w:rsidP="00637FEB">
      <w:pPr>
        <w:pStyle w:val="af0"/>
      </w:pPr>
      <w:r>
        <w:t xml:space="preserve">wp_current_filter is : </w:t>
      </w:r>
    </w:p>
    <w:p w:rsidR="00637FEB" w:rsidRDefault="00637FEB" w:rsidP="00637FEB">
      <w:pPr>
        <w:pStyle w:val="af0"/>
      </w:pPr>
      <w:r>
        <w:t>Array</w:t>
      </w:r>
    </w:p>
    <w:p w:rsidR="00637FEB" w:rsidRDefault="00637FEB" w:rsidP="00637FEB">
      <w:pPr>
        <w:pStyle w:val="af0"/>
      </w:pPr>
      <w:r>
        <w:t>(</w:t>
      </w:r>
    </w:p>
    <w:p w:rsidR="00637FEB" w:rsidRDefault="00637FEB" w:rsidP="00637FEB">
      <w:pPr>
        <w:pStyle w:val="af0"/>
      </w:pPr>
      <w:r>
        <w:t xml:space="preserve">    [0] =&gt; setup_theme</w:t>
      </w:r>
    </w:p>
    <w:p w:rsidR="00637FEB" w:rsidRDefault="00637FEB" w:rsidP="00637FEB">
      <w:pPr>
        <w:pStyle w:val="af0"/>
      </w:pPr>
      <w:r>
        <w:t>)</w:t>
      </w:r>
    </w:p>
    <w:p w:rsidR="001E3A93" w:rsidRDefault="001E3A93" w:rsidP="00637FEB">
      <w:pPr>
        <w:pStyle w:val="af0"/>
      </w:pPr>
    </w:p>
    <w:p w:rsidR="001E3A93" w:rsidRDefault="001E3A93" w:rsidP="001E3A93">
      <w:pPr>
        <w:autoSpaceDE w:val="0"/>
        <w:autoSpaceDN w:val="0"/>
        <w:snapToGrid/>
        <w:spacing w:line="240" w:lineRule="auto"/>
        <w:ind w:firstLineChars="0" w:firstLine="0"/>
        <w:jc w:val="left"/>
        <w:rPr>
          <w:rFonts w:ascii="新宋体" w:eastAsia="新宋体" w:hAnsi="Times New Roman" w:cs="新宋体"/>
          <w:color w:val="000000"/>
          <w:kern w:val="0"/>
          <w:sz w:val="22"/>
          <w:szCs w:val="22"/>
        </w:rPr>
      </w:pPr>
    </w:p>
    <w:p w:rsidR="001E3A93" w:rsidRPr="001E3A93" w:rsidRDefault="001E3A93" w:rsidP="001E3A93">
      <w:pPr>
        <w:ind w:firstLine="420"/>
      </w:pPr>
      <w:r w:rsidRPr="001E3A93">
        <w:rPr>
          <w:rFonts w:hint="eastAsia"/>
        </w:rPr>
        <w:t>do_action</w:t>
      </w:r>
      <w:r w:rsidRPr="001E3A93">
        <w:rPr>
          <w:rFonts w:hint="eastAsia"/>
        </w:rPr>
        <w:t>函数中关键是如下几行代码：</w:t>
      </w:r>
    </w:p>
    <w:p w:rsidR="001E3A93" w:rsidRPr="001E3A93" w:rsidRDefault="001E3A93" w:rsidP="001E3A93">
      <w:pPr>
        <w:pStyle w:val="af0"/>
      </w:pPr>
      <w:r w:rsidRPr="001E3A93">
        <w:tab/>
        <w:t>do {</w:t>
      </w:r>
    </w:p>
    <w:p w:rsidR="001E3A93" w:rsidRPr="001E3A93" w:rsidRDefault="001E3A93" w:rsidP="001E3A93">
      <w:pPr>
        <w:pStyle w:val="af0"/>
      </w:pPr>
      <w:r w:rsidRPr="001E3A93">
        <w:tab/>
      </w:r>
      <w:r w:rsidRPr="001E3A93">
        <w:tab/>
        <w:t>foreach ( (array) current($wp_filter[$tag]) as $the_ )</w:t>
      </w:r>
    </w:p>
    <w:p w:rsidR="001E3A93" w:rsidRPr="001E3A93" w:rsidRDefault="001E3A93" w:rsidP="001E3A93">
      <w:pPr>
        <w:pStyle w:val="af0"/>
      </w:pPr>
      <w:r w:rsidRPr="001E3A93">
        <w:tab/>
      </w:r>
      <w:r w:rsidRPr="001E3A93">
        <w:tab/>
      </w:r>
      <w:r w:rsidRPr="001E3A93">
        <w:tab/>
        <w:t>if ( !is_null($the_['function']) )</w:t>
      </w:r>
    </w:p>
    <w:p w:rsidR="001E3A93" w:rsidRPr="001E3A93" w:rsidRDefault="001E3A93" w:rsidP="001E3A93">
      <w:pPr>
        <w:pStyle w:val="af0"/>
      </w:pPr>
      <w:r w:rsidRPr="001E3A93">
        <w:tab/>
      </w:r>
      <w:r w:rsidRPr="001E3A93">
        <w:tab/>
      </w:r>
      <w:r w:rsidRPr="001E3A93">
        <w:tab/>
      </w:r>
      <w:r w:rsidRPr="001E3A93">
        <w:tab/>
        <w:t>call_user_func_array($the_['function'], array_slice($args, 0, (int) $the_['accepted_args']));</w:t>
      </w:r>
    </w:p>
    <w:p w:rsidR="001E3A93" w:rsidRPr="001E3A93" w:rsidRDefault="001E3A93" w:rsidP="001E3A93">
      <w:pPr>
        <w:pStyle w:val="af0"/>
      </w:pPr>
    </w:p>
    <w:p w:rsidR="001E3A93" w:rsidRDefault="001E3A93" w:rsidP="001E3A93">
      <w:pPr>
        <w:pStyle w:val="af0"/>
      </w:pPr>
      <w:r w:rsidRPr="001E3A93">
        <w:tab/>
        <w:t>} while ( next($wp_filter[$tag]) !== false );</w:t>
      </w:r>
    </w:p>
    <w:p w:rsidR="001E3A93" w:rsidRDefault="001E3A93" w:rsidP="001E3A93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wp_filter[</w:t>
      </w:r>
      <w:r>
        <w:t>‘</w:t>
      </w:r>
      <w:r>
        <w:rPr>
          <w:rFonts w:hint="eastAsia"/>
        </w:rPr>
        <w:t>setup_theme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的内容如下：</w:t>
      </w:r>
    </w:p>
    <w:p w:rsidR="001E3A93" w:rsidRDefault="001E3A93" w:rsidP="001E3A93">
      <w:pPr>
        <w:pStyle w:val="af0"/>
      </w:pPr>
      <w:r>
        <w:t xml:space="preserve">    [setup_theme] =&gt; Array</w:t>
      </w:r>
    </w:p>
    <w:p w:rsidR="001E3A93" w:rsidRDefault="001E3A93" w:rsidP="001E3A93">
      <w:pPr>
        <w:pStyle w:val="af0"/>
      </w:pPr>
      <w:r>
        <w:t xml:space="preserve">        (</w:t>
      </w:r>
    </w:p>
    <w:p w:rsidR="001E3A93" w:rsidRDefault="001E3A93" w:rsidP="001E3A93">
      <w:pPr>
        <w:pStyle w:val="af0"/>
      </w:pPr>
      <w:r>
        <w:t xml:space="preserve">            [10] =&gt; Array</w:t>
      </w:r>
    </w:p>
    <w:p w:rsidR="001E3A93" w:rsidRDefault="001E3A93" w:rsidP="001E3A93">
      <w:pPr>
        <w:pStyle w:val="af0"/>
      </w:pPr>
      <w:r>
        <w:t xml:space="preserve">                (</w:t>
      </w:r>
    </w:p>
    <w:p w:rsidR="001E3A93" w:rsidRDefault="001E3A93" w:rsidP="001E3A93">
      <w:pPr>
        <w:pStyle w:val="af0"/>
      </w:pPr>
      <w:r>
        <w:t xml:space="preserve">                    [preview_theme] =&gt; Array</w:t>
      </w:r>
    </w:p>
    <w:p w:rsidR="001E3A93" w:rsidRDefault="001E3A93" w:rsidP="001E3A93">
      <w:pPr>
        <w:pStyle w:val="af0"/>
      </w:pPr>
      <w:r>
        <w:t xml:space="preserve">                        (</w:t>
      </w:r>
    </w:p>
    <w:p w:rsidR="001E3A93" w:rsidRDefault="001E3A93" w:rsidP="001E3A93">
      <w:pPr>
        <w:pStyle w:val="af0"/>
      </w:pPr>
      <w:r>
        <w:t xml:space="preserve">                            [function] =&gt; preview_theme</w:t>
      </w:r>
    </w:p>
    <w:p w:rsidR="001E3A93" w:rsidRDefault="001E3A93" w:rsidP="001E3A93">
      <w:pPr>
        <w:pStyle w:val="af0"/>
      </w:pPr>
      <w:r>
        <w:t xml:space="preserve">                            [accepted_args] =&gt; 1</w:t>
      </w:r>
    </w:p>
    <w:p w:rsidR="001E3A93" w:rsidRDefault="001E3A93" w:rsidP="001E3A93">
      <w:pPr>
        <w:pStyle w:val="af0"/>
      </w:pPr>
      <w:r>
        <w:t xml:space="preserve">                        )</w:t>
      </w:r>
    </w:p>
    <w:p w:rsidR="001E3A93" w:rsidRDefault="001E3A93" w:rsidP="001E3A93">
      <w:pPr>
        <w:pStyle w:val="af0"/>
      </w:pPr>
    </w:p>
    <w:p w:rsidR="001E3A93" w:rsidRDefault="001E3A93" w:rsidP="001E3A93">
      <w:pPr>
        <w:pStyle w:val="af0"/>
      </w:pPr>
      <w:r>
        <w:t xml:space="preserve">                )</w:t>
      </w:r>
    </w:p>
    <w:p w:rsidR="001E3A93" w:rsidRDefault="001E3A93" w:rsidP="001E3A93">
      <w:pPr>
        <w:pStyle w:val="af0"/>
      </w:pPr>
    </w:p>
    <w:p w:rsidR="001E3A93" w:rsidRDefault="001E3A93" w:rsidP="001E3A93">
      <w:pPr>
        <w:pStyle w:val="af0"/>
      </w:pPr>
      <w:r>
        <w:t xml:space="preserve">        )</w:t>
      </w:r>
    </w:p>
    <w:p w:rsidR="001E3A93" w:rsidRDefault="001E3A93" w:rsidP="001E3A93">
      <w:pPr>
        <w:ind w:firstLine="420"/>
      </w:pPr>
    </w:p>
    <w:p w:rsidR="001E3A93" w:rsidRPr="00844EB5" w:rsidRDefault="001E3A93" w:rsidP="00844EB5">
      <w:pPr>
        <w:rPr>
          <w:rFonts w:ascii="新宋体" w:eastAsia="新宋体" w:hAnsi="Times New Roman" w:cs="新宋体"/>
          <w:color w:val="000000"/>
          <w:kern w:val="0"/>
          <w:sz w:val="22"/>
          <w:szCs w:val="22"/>
        </w:rPr>
      </w:pPr>
      <w:r w:rsidRPr="00844EB5">
        <w:rPr>
          <w:rFonts w:ascii="新宋体" w:eastAsia="新宋体" w:hAnsi="Times New Roman" w:cs="新宋体" w:hint="eastAsia"/>
          <w:color w:val="000000"/>
          <w:kern w:val="0"/>
          <w:sz w:val="22"/>
          <w:szCs w:val="22"/>
        </w:rPr>
        <w:t>其中</w:t>
      </w:r>
      <w:r w:rsidRPr="00844EB5">
        <w:rPr>
          <w:rFonts w:ascii="新宋体" w:eastAsia="新宋体" w:hAnsi="Times New Roman" w:cs="新宋体"/>
          <w:color w:val="000000"/>
          <w:kern w:val="0"/>
          <w:sz w:val="22"/>
          <w:szCs w:val="22"/>
        </w:rPr>
        <w:t>preview_theme</w:t>
      </w:r>
      <w:r>
        <w:rPr>
          <w:rFonts w:ascii="新宋体" w:eastAsia="新宋体" w:hAnsi="Times New Roman" w:cs="新宋体" w:hint="eastAsia"/>
          <w:color w:val="000000"/>
          <w:kern w:val="0"/>
          <w:sz w:val="22"/>
          <w:szCs w:val="22"/>
        </w:rPr>
        <w:t>函数在wp-incoude/theme.php中定义</w:t>
      </w:r>
    </w:p>
    <w:p w:rsidR="006E6EF9" w:rsidRDefault="00F21B93" w:rsidP="007425C5">
      <w:pPr>
        <w:pStyle w:val="CTID1"/>
      </w:pPr>
      <w:r>
        <w:rPr>
          <w:rFonts w:hint="eastAsia"/>
        </w:rPr>
        <w:lastRenderedPageBreak/>
        <w:t>theme</w:t>
      </w:r>
    </w:p>
    <w:p w:rsidR="00C77DBE" w:rsidRDefault="00915229" w:rsidP="00F21B93">
      <w:pPr>
        <w:pStyle w:val="CTID2"/>
      </w:pPr>
      <w:r>
        <w:rPr>
          <w:rFonts w:hint="eastAsia"/>
        </w:rPr>
        <w:t>index.php</w:t>
      </w:r>
    </w:p>
    <w:p w:rsidR="00915229" w:rsidRDefault="00915229" w:rsidP="00915229">
      <w:pPr>
        <w:ind w:firstLine="420"/>
      </w:pPr>
      <w:r>
        <w:rPr>
          <w:rFonts w:hint="eastAsia"/>
        </w:rPr>
        <w:t>wp-content/themes</w:t>
      </w:r>
      <w:r>
        <w:rPr>
          <w:rFonts w:hint="eastAsia"/>
        </w:rPr>
        <w:t>目录保存所有的主题</w:t>
      </w:r>
      <w:r w:rsidR="00145CCD">
        <w:rPr>
          <w:rFonts w:hint="eastAsia"/>
        </w:rPr>
        <w:t>，</w:t>
      </w:r>
      <w:r>
        <w:rPr>
          <w:rFonts w:hint="eastAsia"/>
        </w:rPr>
        <w:t>每个主题一个目录</w:t>
      </w:r>
      <w:r w:rsidR="00145CCD">
        <w:rPr>
          <w:rFonts w:hint="eastAsia"/>
        </w:rPr>
        <w:t>，每个主题下有</w:t>
      </w:r>
      <w:r w:rsidR="00145CCD">
        <w:rPr>
          <w:rFonts w:hint="eastAsia"/>
        </w:rPr>
        <w:t>index.php</w:t>
      </w:r>
      <w:r w:rsidR="00145CCD">
        <w:rPr>
          <w:rFonts w:hint="eastAsia"/>
        </w:rPr>
        <w:t>页面。</w:t>
      </w:r>
      <w:r w:rsidR="00145CCD">
        <w:rPr>
          <w:rFonts w:hint="eastAsia"/>
        </w:rPr>
        <w:t>customizr</w:t>
      </w:r>
      <w:r w:rsidR="00145CCD">
        <w:rPr>
          <w:rFonts w:hint="eastAsia"/>
        </w:rPr>
        <w:t>主题的</w:t>
      </w:r>
      <w:r w:rsidR="00145CCD">
        <w:rPr>
          <w:rFonts w:hint="eastAsia"/>
        </w:rPr>
        <w:t>index</w:t>
      </w:r>
      <w:r w:rsidR="00145CCD">
        <w:rPr>
          <w:rFonts w:hint="eastAsia"/>
        </w:rPr>
        <w:t>页面内容很简单：</w:t>
      </w:r>
    </w:p>
    <w:p w:rsidR="00145CCD" w:rsidRDefault="00145CCD" w:rsidP="00971121">
      <w:pPr>
        <w:pStyle w:val="af0"/>
      </w:pPr>
      <w:r>
        <w:rPr>
          <w:rFonts w:hint="eastAsia"/>
        </w:rPr>
        <w:t>get_header();</w:t>
      </w:r>
    </w:p>
    <w:p w:rsidR="00145CCD" w:rsidRDefault="00145CCD" w:rsidP="00971121">
      <w:pPr>
        <w:pStyle w:val="af0"/>
      </w:pPr>
      <w:r>
        <w:rPr>
          <w:rFonts w:hint="eastAsia"/>
        </w:rPr>
        <w:t>do_action(</w:t>
      </w:r>
      <w:r>
        <w:t>‘</w:t>
      </w:r>
      <w:r>
        <w:rPr>
          <w:rFonts w:hint="eastAsia"/>
        </w:rPr>
        <w:t>__fp_block</w:t>
      </w:r>
      <w:r>
        <w:t>’</w:t>
      </w:r>
      <w:r>
        <w:rPr>
          <w:rFonts w:hint="eastAsia"/>
        </w:rPr>
        <w:t>);</w:t>
      </w:r>
    </w:p>
    <w:p w:rsidR="00145CCD" w:rsidRDefault="00145CCD" w:rsidP="00971121">
      <w:pPr>
        <w:pStyle w:val="af0"/>
      </w:pPr>
      <w:r>
        <w:rPr>
          <w:rFonts w:hint="eastAsia"/>
        </w:rPr>
        <w:t>do_action(</w:t>
      </w:r>
      <w:r>
        <w:t>‘</w:t>
      </w:r>
      <w:r>
        <w:rPr>
          <w:rFonts w:hint="eastAsia"/>
        </w:rPr>
        <w:t>__breadcrumb</w:t>
      </w:r>
      <w:r>
        <w:t>’</w:t>
      </w:r>
      <w:r>
        <w:rPr>
          <w:rFonts w:hint="eastAsia"/>
        </w:rPr>
        <w:t>);</w:t>
      </w:r>
    </w:p>
    <w:p w:rsidR="00145CCD" w:rsidRDefault="00145CCD" w:rsidP="00971121">
      <w:pPr>
        <w:pStyle w:val="af0"/>
      </w:pPr>
      <w:r>
        <w:rPr>
          <w:rFonts w:hint="eastAsia"/>
        </w:rPr>
        <w:t>get_footer();</w:t>
      </w:r>
    </w:p>
    <w:p w:rsidR="00145CCD" w:rsidRDefault="00145CCD" w:rsidP="00915229">
      <w:pPr>
        <w:ind w:firstLine="420"/>
      </w:pPr>
    </w:p>
    <w:p w:rsidR="00145CCD" w:rsidRDefault="00CF0420" w:rsidP="00915229">
      <w:pPr>
        <w:ind w:firstLine="420"/>
        <w:rPr>
          <w:rFonts w:hint="eastAsia"/>
        </w:rPr>
      </w:pPr>
      <w:r>
        <w:rPr>
          <w:rFonts w:hint="eastAsia"/>
        </w:rPr>
        <w:t>header.php</w:t>
      </w:r>
    </w:p>
    <w:p w:rsidR="00CF0420" w:rsidRDefault="00CF0420" w:rsidP="00CF0420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主题中的</w:t>
      </w:r>
      <w:r>
        <w:rPr>
          <w:rFonts w:hint="eastAsia"/>
        </w:rPr>
        <w:t>get_header()</w:t>
      </w:r>
      <w:r>
        <w:rPr>
          <w:rFonts w:hint="eastAsia"/>
        </w:rPr>
        <w:t>，实际为加载</w:t>
      </w:r>
      <w:r>
        <w:rPr>
          <w:rFonts w:hint="eastAsia"/>
        </w:rPr>
        <w:t>header.php</w:t>
      </w:r>
      <w:r>
        <w:rPr>
          <w:rFonts w:hint="eastAsia"/>
        </w:rPr>
        <w:t>，</w:t>
      </w:r>
      <w:r>
        <w:rPr>
          <w:rFonts w:hint="eastAsia"/>
        </w:rPr>
        <w:t>header.php</w:t>
      </w:r>
      <w:r>
        <w:rPr>
          <w:rFonts w:hint="eastAsia"/>
        </w:rPr>
        <w:t>的内容如下：</w:t>
      </w:r>
    </w:p>
    <w:p w:rsidR="00CF0420" w:rsidRDefault="00CF0420" w:rsidP="00CF0420">
      <w:pPr>
        <w:pStyle w:val="af0"/>
      </w:pPr>
      <w:r>
        <w:rPr>
          <w:rFonts w:hint="eastAsia"/>
        </w:rPr>
        <w:tab/>
      </w:r>
      <w:r>
        <w:tab/>
        <w:t>&lt;?php do_action( '__head' ); ?&gt;</w:t>
      </w:r>
    </w:p>
    <w:p w:rsidR="00CF0420" w:rsidRDefault="00CF0420" w:rsidP="00CF0420">
      <w:pPr>
        <w:pStyle w:val="af0"/>
      </w:pPr>
    </w:p>
    <w:p w:rsidR="00CF0420" w:rsidRDefault="00CF0420" w:rsidP="00CF0420">
      <w:pPr>
        <w:pStyle w:val="af0"/>
      </w:pPr>
      <w:r>
        <w:tab/>
        <w:t>&lt;body &lt;?php body_class(); ?&gt; itemscope itemtype="http://schema.org/WebPage"&gt;</w:t>
      </w:r>
    </w:p>
    <w:p w:rsidR="00CF0420" w:rsidRDefault="00CF0420" w:rsidP="00CF0420">
      <w:pPr>
        <w:pStyle w:val="af0"/>
      </w:pPr>
    </w:p>
    <w:p w:rsidR="00CF0420" w:rsidRDefault="00CF0420" w:rsidP="00CF0420">
      <w:pPr>
        <w:pStyle w:val="af0"/>
      </w:pPr>
      <w:r>
        <w:tab/>
        <w:t xml:space="preserve">   </w:t>
      </w:r>
      <w:r>
        <w:tab/>
        <w:t>&lt;header class="tc-header clearfix" role="banner"&gt;</w:t>
      </w:r>
    </w:p>
    <w:p w:rsidR="00CF0420" w:rsidRDefault="00CF0420" w:rsidP="00CF0420">
      <w:pPr>
        <w:pStyle w:val="af0"/>
      </w:pPr>
      <w:r>
        <w:tab/>
      </w:r>
      <w:r>
        <w:tab/>
      </w:r>
      <w:r>
        <w:tab/>
      </w:r>
    </w:p>
    <w:p w:rsidR="00CF0420" w:rsidRDefault="00CF0420" w:rsidP="00CF0420">
      <w:pPr>
        <w:pStyle w:val="af0"/>
        <w:rPr>
          <w:rFonts w:hint="eastAsia"/>
        </w:rPr>
      </w:pPr>
      <w:r>
        <w:tab/>
      </w:r>
      <w:r>
        <w:tab/>
      </w:r>
      <w:r>
        <w:tab/>
        <w:t>&lt;?php do_action( 'before_menu' ); ?&gt;</w:t>
      </w:r>
    </w:p>
    <w:p w:rsidR="00145CCD" w:rsidRDefault="00145CCD" w:rsidP="00915229">
      <w:pPr>
        <w:ind w:firstLine="420"/>
        <w:rPr>
          <w:rFonts w:hint="eastAsia"/>
        </w:rPr>
      </w:pPr>
    </w:p>
    <w:p w:rsidR="00CF0420" w:rsidRDefault="00CF0420" w:rsidP="00915229">
      <w:pPr>
        <w:ind w:firstLine="420"/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>do_action(</w:t>
      </w:r>
      <w:r>
        <w:t>‘</w:t>
      </w:r>
      <w:r>
        <w:rPr>
          <w:rFonts w:hint="eastAsia"/>
        </w:rPr>
        <w:t>__head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执行</w:t>
      </w:r>
      <w:r>
        <w:rPr>
          <w:rFonts w:hint="eastAsia"/>
        </w:rPr>
        <w:t>__head</w:t>
      </w:r>
      <w:r>
        <w:rPr>
          <w:rFonts w:hint="eastAsia"/>
        </w:rPr>
        <w:t>相关的钩子函数，那在</w:t>
      </w:r>
      <w:r>
        <w:rPr>
          <w:rFonts w:hint="eastAsia"/>
        </w:rPr>
        <w:t>do_action</w:t>
      </w:r>
      <w:r>
        <w:rPr>
          <w:rFonts w:hint="eastAsia"/>
        </w:rPr>
        <w:t>之前，必须要先</w:t>
      </w:r>
      <w:r>
        <w:rPr>
          <w:rFonts w:hint="eastAsia"/>
        </w:rPr>
        <w:t>add_action</w:t>
      </w:r>
      <w:r>
        <w:rPr>
          <w:rFonts w:hint="eastAsia"/>
        </w:rPr>
        <w:t>。在类</w:t>
      </w:r>
      <w:r>
        <w:rPr>
          <w:rFonts w:hint="eastAsia"/>
        </w:rPr>
        <w:t>customizr/parts/class-main-header.php</w:t>
      </w:r>
      <w:r>
        <w:rPr>
          <w:rFonts w:hint="eastAsia"/>
        </w:rPr>
        <w:t>中有如下定义：</w:t>
      </w:r>
    </w:p>
    <w:p w:rsidR="00CF0420" w:rsidRPr="00CF0420" w:rsidRDefault="00CF0420" w:rsidP="00CF0420">
      <w:pPr>
        <w:pStyle w:val="af0"/>
      </w:pPr>
      <w:r w:rsidRPr="00CF0420">
        <w:t>class TC_header {</w:t>
      </w:r>
    </w:p>
    <w:p w:rsidR="00CF0420" w:rsidRPr="00CF0420" w:rsidRDefault="00CF0420" w:rsidP="00CF0420">
      <w:pPr>
        <w:pStyle w:val="af0"/>
      </w:pPr>
    </w:p>
    <w:p w:rsidR="00CF0420" w:rsidRPr="00CF0420" w:rsidRDefault="00CF0420" w:rsidP="00CF0420">
      <w:pPr>
        <w:pStyle w:val="af0"/>
      </w:pPr>
      <w:r w:rsidRPr="00CF0420">
        <w:t xml:space="preserve">    function __construct () {</w:t>
      </w:r>
    </w:p>
    <w:p w:rsidR="00CF0420" w:rsidRPr="00CF0420" w:rsidRDefault="00CF0420" w:rsidP="00CF0420">
      <w:pPr>
        <w:pStyle w:val="af0"/>
      </w:pPr>
    </w:p>
    <w:p w:rsidR="00CF0420" w:rsidRPr="00CF0420" w:rsidRDefault="00CF0420" w:rsidP="00CF0420">
      <w:pPr>
        <w:pStyle w:val="af0"/>
      </w:pPr>
      <w:r w:rsidRPr="00CF0420">
        <w:t xml:space="preserve">        //html &gt; head actions</w:t>
      </w:r>
    </w:p>
    <w:p w:rsidR="00CF0420" w:rsidRPr="00CF0420" w:rsidRDefault="00CF0420" w:rsidP="00CF0420">
      <w:pPr>
        <w:pStyle w:val="af0"/>
      </w:pPr>
      <w:r w:rsidRPr="00CF0420">
        <w:t xml:space="preserve">        add_action ( '__head'</w:t>
      </w:r>
      <w:r w:rsidRPr="00CF0420">
        <w:tab/>
      </w:r>
      <w:r w:rsidRPr="00CF0420">
        <w:tab/>
      </w:r>
      <w:r w:rsidRPr="00CF0420">
        <w:tab/>
      </w:r>
      <w:r w:rsidRPr="00CF0420">
        <w:tab/>
      </w:r>
      <w:r w:rsidRPr="00CF0420">
        <w:tab/>
        <w:t>, array( $this , 'tc_display_head' ));</w:t>
      </w:r>
    </w:p>
    <w:p w:rsidR="00CF0420" w:rsidRPr="00CF0420" w:rsidRDefault="00CF0420" w:rsidP="00CF0420">
      <w:pPr>
        <w:pStyle w:val="af0"/>
      </w:pPr>
      <w:r w:rsidRPr="00CF0420">
        <w:t xml:space="preserve">        add_action ( 'wp_head'                  , array( $this , 'tc_write_custom_css' ), 20 );</w:t>
      </w:r>
    </w:p>
    <w:p w:rsidR="00CF0420" w:rsidRPr="00CF0420" w:rsidRDefault="00CF0420" w:rsidP="00CF0420">
      <w:pPr>
        <w:pStyle w:val="af0"/>
      </w:pPr>
      <w:r w:rsidRPr="00CF0420">
        <w:t xml:space="preserve">        add_action ( '__favicon'     </w:t>
      </w:r>
      <w:r w:rsidRPr="00CF0420">
        <w:tab/>
      </w:r>
      <w:r w:rsidRPr="00CF0420">
        <w:tab/>
      </w:r>
      <w:r w:rsidRPr="00CF0420">
        <w:tab/>
        <w:t>, array( $this , 'tc_display_favicon' ));</w:t>
      </w:r>
    </w:p>
    <w:p w:rsidR="00CF0420" w:rsidRPr="00CF0420" w:rsidRDefault="00CF0420" w:rsidP="00CF0420">
      <w:pPr>
        <w:pStyle w:val="af0"/>
      </w:pPr>
    </w:p>
    <w:p w:rsidR="00CF0420" w:rsidRPr="00CF0420" w:rsidRDefault="00CF0420" w:rsidP="00CF0420">
      <w:pPr>
        <w:pStyle w:val="af0"/>
      </w:pPr>
      <w:r w:rsidRPr="00CF0420">
        <w:t xml:space="preserve">        //body &gt; header actions</w:t>
      </w:r>
    </w:p>
    <w:p w:rsidR="00CF0420" w:rsidRPr="00CF0420" w:rsidRDefault="00CF0420" w:rsidP="00CF0420">
      <w:pPr>
        <w:pStyle w:val="af0"/>
      </w:pPr>
      <w:r w:rsidRPr="00CF0420">
        <w:t xml:space="preserve">        add_action ( '__logo_title' </w:t>
      </w:r>
      <w:r w:rsidRPr="00CF0420">
        <w:tab/>
      </w:r>
      <w:r w:rsidRPr="00CF0420">
        <w:tab/>
      </w:r>
      <w:r w:rsidRPr="00CF0420">
        <w:tab/>
        <w:t>, array( $this , 'tc_display_logo_title' ));</w:t>
      </w:r>
    </w:p>
    <w:p w:rsidR="00CF0420" w:rsidRPr="00CF0420" w:rsidRDefault="00CF0420" w:rsidP="00CF0420">
      <w:pPr>
        <w:pStyle w:val="af0"/>
      </w:pPr>
      <w:r w:rsidRPr="00CF0420">
        <w:t xml:space="preserve">        add_action ( '__tagline' </w:t>
      </w:r>
      <w:r w:rsidRPr="00CF0420">
        <w:tab/>
      </w:r>
      <w:r w:rsidRPr="00CF0420">
        <w:tab/>
      </w:r>
      <w:r w:rsidRPr="00CF0420">
        <w:tab/>
      </w:r>
      <w:r w:rsidRPr="00CF0420">
        <w:tab/>
        <w:t>, array( $this , 'tc_display_tagline' ));</w:t>
      </w:r>
    </w:p>
    <w:p w:rsidR="00CF0420" w:rsidRPr="00CF0420" w:rsidRDefault="00CF0420" w:rsidP="00CF0420">
      <w:pPr>
        <w:pStyle w:val="af0"/>
        <w:rPr>
          <w:rFonts w:hint="eastAsia"/>
        </w:rPr>
      </w:pPr>
      <w:r w:rsidRPr="00CF0420">
        <w:lastRenderedPageBreak/>
        <w:t xml:space="preserve">    }</w:t>
      </w:r>
    </w:p>
    <w:p w:rsidR="00CF0420" w:rsidRPr="00CF0420" w:rsidRDefault="00CF0420" w:rsidP="00CF0420">
      <w:pPr>
        <w:pStyle w:val="af0"/>
        <w:rPr>
          <w:rFonts w:hint="eastAsia"/>
        </w:rPr>
      </w:pPr>
      <w:r w:rsidRPr="00CF0420">
        <w:t>…</w:t>
      </w:r>
    </w:p>
    <w:p w:rsidR="00CF0420" w:rsidRDefault="00CF0420" w:rsidP="00CF0420">
      <w:pPr>
        <w:ind w:firstLine="420"/>
        <w:rPr>
          <w:rFonts w:hint="eastAsia"/>
        </w:rPr>
      </w:pPr>
    </w:p>
    <w:p w:rsidR="00CF0420" w:rsidRDefault="00573FA3" w:rsidP="00CF0420">
      <w:pPr>
        <w:ind w:firstLine="420"/>
        <w:rPr>
          <w:rFonts w:hint="eastAsia"/>
        </w:rPr>
      </w:pPr>
      <w:r>
        <w:rPr>
          <w:rFonts w:hint="eastAsia"/>
        </w:rPr>
        <w:t>在类</w:t>
      </w:r>
      <w:r>
        <w:rPr>
          <w:rFonts w:hint="eastAsia"/>
        </w:rPr>
        <w:t>TC_header</w:t>
      </w:r>
      <w:r>
        <w:rPr>
          <w:rFonts w:hint="eastAsia"/>
        </w:rPr>
        <w:t>的构造函数中有</w:t>
      </w:r>
      <w:r w:rsidR="0044225C">
        <w:rPr>
          <w:rFonts w:hint="eastAsia"/>
        </w:rPr>
        <w:t>add_action</w:t>
      </w:r>
      <w:r w:rsidR="0044225C">
        <w:rPr>
          <w:rFonts w:hint="eastAsia"/>
        </w:rPr>
        <w:t>的动作，但有一个疑问，什么时候对类</w:t>
      </w:r>
      <w:r w:rsidR="0044225C">
        <w:rPr>
          <w:rFonts w:hint="eastAsia"/>
        </w:rPr>
        <w:t>TC_header</w:t>
      </w:r>
      <w:r w:rsidR="0044225C">
        <w:rPr>
          <w:rFonts w:hint="eastAsia"/>
        </w:rPr>
        <w:t>中进行了实例化呢</w:t>
      </w:r>
      <w:r w:rsidR="00DA6074">
        <w:rPr>
          <w:rFonts w:hint="eastAsia"/>
        </w:rPr>
        <w:t>？</w:t>
      </w:r>
      <w:r w:rsidR="00B17A83">
        <w:rPr>
          <w:rFonts w:hint="eastAsia"/>
        </w:rPr>
        <w:t>这个可以参考</w:t>
      </w:r>
      <w:r w:rsidR="00B17A83">
        <w:rPr>
          <w:rFonts w:hint="eastAsia"/>
        </w:rPr>
        <w:t>customizr/function.php</w:t>
      </w:r>
      <w:r w:rsidR="00B17A83">
        <w:rPr>
          <w:rFonts w:hint="eastAsia"/>
        </w:rPr>
        <w:t>中的相关函数</w:t>
      </w:r>
      <w:r w:rsidR="008B76C4">
        <w:rPr>
          <w:rFonts w:hint="eastAsia"/>
        </w:rPr>
        <w:t>。</w:t>
      </w:r>
    </w:p>
    <w:p w:rsidR="008B76C4" w:rsidRDefault="008B76C4" w:rsidP="00CF0420">
      <w:pPr>
        <w:ind w:firstLine="420"/>
        <w:rPr>
          <w:rFonts w:hint="eastAsia"/>
        </w:rPr>
      </w:pPr>
      <w:r>
        <w:rPr>
          <w:rFonts w:hint="eastAsia"/>
        </w:rPr>
        <w:t>另外一个疑问是，</w:t>
      </w:r>
    </w:p>
    <w:p w:rsidR="008B76C4" w:rsidRDefault="008B76C4" w:rsidP="008B76C4">
      <w:pPr>
        <w:pStyle w:val="af0"/>
      </w:pPr>
      <w:r>
        <w:t xml:space="preserve">wp_filter[__head] : </w:t>
      </w:r>
    </w:p>
    <w:p w:rsidR="008B76C4" w:rsidRDefault="008B76C4" w:rsidP="008B76C4">
      <w:pPr>
        <w:pStyle w:val="af0"/>
      </w:pPr>
      <w:r>
        <w:t>Array</w:t>
      </w:r>
    </w:p>
    <w:p w:rsidR="008B76C4" w:rsidRDefault="008B76C4" w:rsidP="008B76C4">
      <w:pPr>
        <w:pStyle w:val="af0"/>
      </w:pPr>
      <w:r>
        <w:t>(</w:t>
      </w:r>
    </w:p>
    <w:p w:rsidR="008B76C4" w:rsidRDefault="008B76C4" w:rsidP="008B76C4">
      <w:pPr>
        <w:pStyle w:val="af0"/>
      </w:pPr>
      <w:r>
        <w:t xml:space="preserve">    [function] =&gt; Array</w:t>
      </w:r>
    </w:p>
    <w:p w:rsidR="008B76C4" w:rsidRDefault="008B76C4" w:rsidP="008B76C4">
      <w:pPr>
        <w:pStyle w:val="af0"/>
      </w:pPr>
      <w:r>
        <w:t xml:space="preserve">        (</w:t>
      </w:r>
    </w:p>
    <w:p w:rsidR="008B76C4" w:rsidRDefault="008B76C4" w:rsidP="008B76C4">
      <w:pPr>
        <w:pStyle w:val="af0"/>
      </w:pPr>
      <w:r>
        <w:t xml:space="preserve">            [0] =&gt; TC_header Object</w:t>
      </w:r>
    </w:p>
    <w:p w:rsidR="008B76C4" w:rsidRDefault="008B76C4" w:rsidP="008B76C4">
      <w:pPr>
        <w:pStyle w:val="af0"/>
      </w:pPr>
      <w:r>
        <w:t xml:space="preserve">                (</w:t>
      </w:r>
    </w:p>
    <w:p w:rsidR="008B76C4" w:rsidRDefault="008B76C4" w:rsidP="008B76C4">
      <w:pPr>
        <w:pStyle w:val="af0"/>
      </w:pPr>
      <w:r>
        <w:t xml:space="preserve">                )</w:t>
      </w:r>
    </w:p>
    <w:p w:rsidR="008B76C4" w:rsidRDefault="008B76C4" w:rsidP="008B76C4">
      <w:pPr>
        <w:pStyle w:val="af0"/>
      </w:pPr>
    </w:p>
    <w:p w:rsidR="008B76C4" w:rsidRDefault="008B76C4" w:rsidP="008B76C4">
      <w:pPr>
        <w:pStyle w:val="af0"/>
      </w:pPr>
      <w:r>
        <w:t xml:space="preserve">            [1] =&gt; tc_display_head</w:t>
      </w:r>
    </w:p>
    <w:p w:rsidR="008B76C4" w:rsidRDefault="008B76C4" w:rsidP="008B76C4">
      <w:pPr>
        <w:pStyle w:val="af0"/>
      </w:pPr>
      <w:r>
        <w:t xml:space="preserve">        )</w:t>
      </w:r>
    </w:p>
    <w:p w:rsidR="008B76C4" w:rsidRDefault="008B76C4" w:rsidP="008B76C4">
      <w:pPr>
        <w:pStyle w:val="af0"/>
      </w:pPr>
    </w:p>
    <w:p w:rsidR="008B76C4" w:rsidRDefault="008B76C4" w:rsidP="008B76C4">
      <w:pPr>
        <w:pStyle w:val="af0"/>
      </w:pPr>
      <w:r>
        <w:t xml:space="preserve">    [accepted_args] =&gt; 1</w:t>
      </w:r>
    </w:p>
    <w:p w:rsidR="008B76C4" w:rsidRDefault="008B76C4" w:rsidP="008B76C4">
      <w:pPr>
        <w:pStyle w:val="af0"/>
        <w:rPr>
          <w:rFonts w:hint="eastAsia"/>
        </w:rPr>
      </w:pPr>
      <w:r>
        <w:t>)</w:t>
      </w:r>
    </w:p>
    <w:p w:rsidR="008B76C4" w:rsidRDefault="008B76C4" w:rsidP="008B76C4">
      <w:pPr>
        <w:ind w:firstLine="420"/>
        <w:rPr>
          <w:rFonts w:hint="eastAsia"/>
        </w:rPr>
      </w:pPr>
    </w:p>
    <w:p w:rsidR="008B76C4" w:rsidRDefault="008B76C4" w:rsidP="008B76C4">
      <w:pPr>
        <w:ind w:firstLine="420"/>
        <w:rPr>
          <w:rFonts w:hint="eastAsia"/>
        </w:rPr>
      </w:pPr>
      <w:r>
        <w:rPr>
          <w:rFonts w:hint="eastAsia"/>
        </w:rPr>
        <w:t>以上是</w:t>
      </w:r>
      <w:r>
        <w:rPr>
          <w:rFonts w:hint="eastAsia"/>
        </w:rPr>
        <w:t>wp_filter[__head]</w:t>
      </w:r>
      <w:r>
        <w:rPr>
          <w:rFonts w:hint="eastAsia"/>
        </w:rPr>
        <w:t>的内容，这里的</w:t>
      </w:r>
      <w:r>
        <w:rPr>
          <w:rFonts w:hint="eastAsia"/>
        </w:rPr>
        <w:t>function</w:t>
      </w:r>
      <w:r>
        <w:rPr>
          <w:rFonts w:hint="eastAsia"/>
        </w:rPr>
        <w:t>有两个元素，其中</w:t>
      </w:r>
      <w:r>
        <w:rPr>
          <w:rFonts w:hint="eastAsia"/>
        </w:rPr>
        <w:t>[0]</w:t>
      </w:r>
      <w:r>
        <w:rPr>
          <w:rFonts w:hint="eastAsia"/>
        </w:rPr>
        <w:t>是类对象，而</w:t>
      </w:r>
      <w:r>
        <w:rPr>
          <w:rFonts w:hint="eastAsia"/>
        </w:rPr>
        <w:t>[1]</w:t>
      </w:r>
      <w:r>
        <w:rPr>
          <w:rFonts w:hint="eastAsia"/>
        </w:rPr>
        <w:t>是函数，因此，在</w:t>
      </w:r>
      <w:r>
        <w:rPr>
          <w:rFonts w:hint="eastAsia"/>
        </w:rPr>
        <w:t>do_action</w:t>
      </w:r>
      <w:r>
        <w:rPr>
          <w:rFonts w:hint="eastAsia"/>
        </w:rPr>
        <w:t>里使用的是：</w:t>
      </w:r>
    </w:p>
    <w:p w:rsidR="008B76C4" w:rsidRPr="004C1B1D" w:rsidRDefault="008B76C4" w:rsidP="004C1B1D">
      <w:pPr>
        <w:pStyle w:val="af0"/>
      </w:pPr>
      <w:r w:rsidRPr="004C1B1D">
        <w:t>if ( !is_null($the_['function']) )</w:t>
      </w:r>
    </w:p>
    <w:p w:rsidR="008B76C4" w:rsidRPr="004C1B1D" w:rsidRDefault="008B76C4" w:rsidP="004C1B1D">
      <w:pPr>
        <w:pStyle w:val="af0"/>
      </w:pPr>
      <w:r w:rsidRPr="004C1B1D">
        <w:t>call_user_func_array($the_['function'], array_slice($args, 0, (int) $the_['accepted_args']));</w:t>
      </w:r>
    </w:p>
    <w:p w:rsidR="008B76C4" w:rsidRDefault="008B76C4" w:rsidP="008B76C4">
      <w:pPr>
        <w:ind w:firstLine="420"/>
        <w:rPr>
          <w:rFonts w:hint="eastAsia"/>
        </w:rPr>
      </w:pPr>
    </w:p>
    <w:p w:rsidR="004C1B1D" w:rsidRPr="008B76C4" w:rsidRDefault="004C1B1D" w:rsidP="008B76C4">
      <w:pPr>
        <w:ind w:firstLine="420"/>
      </w:pPr>
      <w:r>
        <w:rPr>
          <w:rFonts w:hint="eastAsia"/>
        </w:rPr>
        <w:t>当调用的是类中的函数时，使用</w:t>
      </w:r>
      <w:r>
        <w:rPr>
          <w:rFonts w:hint="eastAsia"/>
        </w:rPr>
        <w:t>call_user_func_array</w:t>
      </w:r>
      <w:r>
        <w:rPr>
          <w:rFonts w:hint="eastAsia"/>
        </w:rPr>
        <w:t>函数。</w:t>
      </w:r>
      <w:bookmarkStart w:id="9" w:name="_GoBack"/>
      <w:bookmarkEnd w:id="9"/>
    </w:p>
    <w:sectPr w:rsidR="004C1B1D" w:rsidRPr="008B76C4" w:rsidSect="001F53E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701" w:right="1418" w:bottom="1440" w:left="1418" w:header="680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C8E" w:rsidRDefault="002C2C8E" w:rsidP="00975174">
      <w:pPr>
        <w:ind w:firstLine="420"/>
      </w:pPr>
      <w:r>
        <w:separator/>
      </w:r>
    </w:p>
  </w:endnote>
  <w:endnote w:type="continuationSeparator" w:id="0">
    <w:p w:rsidR="002C2C8E" w:rsidRDefault="002C2C8E" w:rsidP="0097517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bon Serif for Noki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C2E" w:rsidRDefault="00442C2E" w:rsidP="0067027F">
    <w:pPr>
      <w:pStyle w:val="a4"/>
      <w:ind w:firstLine="360"/>
    </w:pPr>
  </w:p>
  <w:p w:rsidR="00442C2E" w:rsidRDefault="00442C2E" w:rsidP="009D161E"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C2E" w:rsidRPr="007478AD" w:rsidRDefault="00442C2E" w:rsidP="00DC7761">
    <w:pPr>
      <w:pStyle w:val="a4"/>
      <w:pBdr>
        <w:top w:val="single" w:sz="4" w:space="1" w:color="auto"/>
      </w:pBdr>
      <w:tabs>
        <w:tab w:val="clear" w:pos="8306"/>
        <w:tab w:val="right" w:pos="9072"/>
      </w:tabs>
      <w:wordWrap w:val="0"/>
      <w:spacing w:before="120" w:after="120" w:line="0" w:lineRule="atLeast"/>
      <w:ind w:right="-2" w:firstLineChars="0" w:firstLine="0"/>
      <w:jc w:val="right"/>
    </w:pPr>
    <w:r w:rsidRPr="00F77A2A">
      <w:rPr>
        <w:rFonts w:ascii="宋体" w:hint="eastAsia"/>
      </w:rPr>
      <w:t>北京广视通达数字网络科技有限公司</w:t>
    </w:r>
    <w:r>
      <w:rPr>
        <w:rFonts w:ascii="宋体" w:hint="eastAsia"/>
      </w:rPr>
      <w:t xml:space="preserve">          </w:t>
    </w:r>
    <w:r w:rsidRPr="007478AD">
      <w:rPr>
        <w:rFonts w:ascii="Verdana" w:eastAsia="黑体" w:hAnsi="Verdana" w:cs="Arial"/>
        <w:b/>
        <w:bCs/>
      </w:rPr>
      <w:tab/>
    </w:r>
    <w:r>
      <w:rPr>
        <w:rFonts w:ascii="Verdana" w:eastAsia="黑体" w:hAnsi="Verdana" w:cs="Arial" w:hint="eastAsia"/>
        <w:b/>
        <w:bCs/>
      </w:rPr>
      <w:tab/>
      <w:t xml:space="preserve">                           </w:t>
    </w:r>
    <w:r w:rsidRPr="00651C82">
      <w:rPr>
        <w:rFonts w:ascii="宋体" w:hAnsi="宋体" w:cs="Arial"/>
        <w:bCs/>
      </w:rPr>
      <w:t>第</w:t>
    </w:r>
    <w:r w:rsidRPr="00651C82">
      <w:rPr>
        <w:rFonts w:ascii="宋体" w:hAnsi="宋体" w:cs="Arial"/>
        <w:bCs/>
      </w:rPr>
      <w:fldChar w:fldCharType="begin"/>
    </w:r>
    <w:r w:rsidRPr="00651C82">
      <w:rPr>
        <w:rFonts w:ascii="宋体" w:hAnsi="宋体" w:cs="Arial"/>
        <w:bCs/>
      </w:rPr>
      <w:instrText xml:space="preserve"> PAGE </w:instrText>
    </w:r>
    <w:r w:rsidRPr="00651C82">
      <w:rPr>
        <w:rFonts w:ascii="宋体" w:hAnsi="宋体" w:cs="Arial"/>
        <w:bCs/>
      </w:rPr>
      <w:fldChar w:fldCharType="separate"/>
    </w:r>
    <w:r w:rsidR="004C1B1D">
      <w:rPr>
        <w:rFonts w:ascii="宋体" w:hAnsi="宋体" w:cs="Arial"/>
        <w:bCs/>
        <w:noProof/>
      </w:rPr>
      <w:t>10</w:t>
    </w:r>
    <w:r w:rsidRPr="00651C82">
      <w:rPr>
        <w:rFonts w:ascii="宋体" w:hAnsi="宋体" w:cs="Arial"/>
        <w:bCs/>
      </w:rPr>
      <w:fldChar w:fldCharType="end"/>
    </w:r>
    <w:r w:rsidRPr="00651C82">
      <w:rPr>
        <w:rFonts w:ascii="宋体" w:hAnsi="宋体" w:cs="Arial"/>
        <w:bCs/>
      </w:rPr>
      <w:t>页，共</w:t>
    </w:r>
    <w:r w:rsidRPr="00651C82">
      <w:rPr>
        <w:rFonts w:ascii="宋体" w:hAnsi="宋体" w:cs="Arial"/>
        <w:bCs/>
      </w:rPr>
      <w:fldChar w:fldCharType="begin"/>
    </w:r>
    <w:r w:rsidRPr="00651C82">
      <w:rPr>
        <w:rFonts w:ascii="宋体" w:hAnsi="宋体" w:cs="Arial"/>
        <w:bCs/>
      </w:rPr>
      <w:instrText xml:space="preserve"> NUMPAGES </w:instrText>
    </w:r>
    <w:r w:rsidRPr="00651C82">
      <w:rPr>
        <w:rFonts w:ascii="宋体" w:hAnsi="宋体" w:cs="Arial"/>
        <w:bCs/>
      </w:rPr>
      <w:fldChar w:fldCharType="separate"/>
    </w:r>
    <w:r w:rsidR="004C1B1D">
      <w:rPr>
        <w:rFonts w:ascii="宋体" w:hAnsi="宋体" w:cs="Arial"/>
        <w:bCs/>
        <w:noProof/>
      </w:rPr>
      <w:t>10</w:t>
    </w:r>
    <w:r w:rsidRPr="00651C82">
      <w:rPr>
        <w:rFonts w:ascii="宋体" w:hAnsi="宋体" w:cs="Arial"/>
        <w:bCs/>
      </w:rPr>
      <w:fldChar w:fldCharType="end"/>
    </w:r>
    <w:r w:rsidRPr="00651C82">
      <w:rPr>
        <w:rFonts w:ascii="宋体" w:hAnsi="宋体" w:cs="Arial"/>
        <w:bCs/>
      </w:rPr>
      <w:t>页</w:t>
    </w:r>
    <w:r w:rsidRPr="007478AD">
      <w:rPr>
        <w:rFonts w:ascii="Verdana" w:eastAsia="黑体" w:hAnsi="Verdana" w:cs="Arial"/>
        <w:bCs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C2E" w:rsidRDefault="00442C2E" w:rsidP="0067027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C8E" w:rsidRDefault="002C2C8E" w:rsidP="00975174">
      <w:pPr>
        <w:ind w:firstLine="420"/>
      </w:pPr>
      <w:r>
        <w:separator/>
      </w:r>
    </w:p>
  </w:footnote>
  <w:footnote w:type="continuationSeparator" w:id="0">
    <w:p w:rsidR="002C2C8E" w:rsidRDefault="002C2C8E" w:rsidP="0097517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C2E" w:rsidRDefault="00442C2E" w:rsidP="0067027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C2E" w:rsidRDefault="00442C2E" w:rsidP="008A7CD9">
    <w:pPr>
      <w:pStyle w:val="a3"/>
      <w:ind w:firstLine="360"/>
    </w:pPr>
    <w:r>
      <w:rPr>
        <w:rFonts w:hint="eastAsia"/>
      </w:rPr>
      <w:t xml:space="preserve">                 </w:t>
    </w:r>
  </w:p>
  <w:p w:rsidR="00442C2E" w:rsidRDefault="00442C2E" w:rsidP="00DD17AB">
    <w:pPr>
      <w:pStyle w:val="a3"/>
      <w:spacing w:line="240" w:lineRule="auto"/>
      <w:ind w:firstLineChars="0" w:firstLine="0"/>
    </w:pPr>
    <w:fldSimple w:instr=" DOCPROPERTY  Title  \* MERGEFORMAT ">
      <w:r>
        <w:rPr>
          <w:rFonts w:hint="eastAsia"/>
        </w:rPr>
        <w:t>WordPress</w:t>
      </w:r>
      <w:r>
        <w:rPr>
          <w:rFonts w:hint="eastAsia"/>
        </w:rPr>
        <w:t>源代码分析</w:t>
      </w:r>
    </w:fldSimple>
    <w:r>
      <w:rPr>
        <w:rFonts w:hint="eastAsia"/>
      </w:rPr>
      <w:t xml:space="preserve">                                                    </w:t>
    </w:r>
  </w:p>
  <w:p w:rsidR="00442C2E" w:rsidRDefault="00442C2E" w:rsidP="008A7CD9">
    <w:pPr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C2E" w:rsidRPr="007478AD" w:rsidRDefault="00442C2E" w:rsidP="007478AD">
    <w:pPr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2AC1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24C0D2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E0E2E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CD585A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862C5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A4ADEA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87EB25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546C97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7D0C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8D14CF5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4572D2"/>
    <w:multiLevelType w:val="multilevel"/>
    <w:tmpl w:val="1C0087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Restart w:val="0"/>
      <w:pStyle w:val="CTID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0EFF7758"/>
    <w:multiLevelType w:val="hybridMultilevel"/>
    <w:tmpl w:val="AB5EAAEE"/>
    <w:lvl w:ilvl="0" w:tplc="19BEE2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E5F6382"/>
    <w:multiLevelType w:val="hybridMultilevel"/>
    <w:tmpl w:val="779044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83E7236"/>
    <w:multiLevelType w:val="hybridMultilevel"/>
    <w:tmpl w:val="93D4BB82"/>
    <w:lvl w:ilvl="0" w:tplc="E5405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A4A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EBA2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BE43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3480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FBA6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69ED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F580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558C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3CCA4FE6"/>
    <w:multiLevelType w:val="hybridMultilevel"/>
    <w:tmpl w:val="FFB679CA"/>
    <w:lvl w:ilvl="0" w:tplc="A2FAE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C7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4C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5E1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A5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BA8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DE1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AE8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F80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3FB379C"/>
    <w:multiLevelType w:val="multilevel"/>
    <w:tmpl w:val="910E31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4537341"/>
    <w:multiLevelType w:val="multilevel"/>
    <w:tmpl w:val="A6127B9E"/>
    <w:lvl w:ilvl="0">
      <w:start w:val="1"/>
      <w:numFmt w:val="decimal"/>
      <w:pStyle w:val="CTID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CTID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CTID3"/>
      <w:isLgl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4DF86D3E"/>
    <w:multiLevelType w:val="hybridMultilevel"/>
    <w:tmpl w:val="D99CCA9C"/>
    <w:lvl w:ilvl="0" w:tplc="C82E02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6837F74"/>
    <w:multiLevelType w:val="hybridMultilevel"/>
    <w:tmpl w:val="D18225D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F9A2704"/>
    <w:multiLevelType w:val="hybridMultilevel"/>
    <w:tmpl w:val="5C0CD168"/>
    <w:lvl w:ilvl="0" w:tplc="3F0AE49E">
      <w:start w:val="1"/>
      <w:numFmt w:val="decimal"/>
      <w:pStyle w:val="CTID10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9"/>
  </w:num>
  <w:num w:numId="3">
    <w:abstractNumId w:val="12"/>
  </w:num>
  <w:num w:numId="4">
    <w:abstractNumId w:val="18"/>
  </w:num>
  <w:num w:numId="5">
    <w:abstractNumId w:val="13"/>
  </w:num>
  <w:num w:numId="6">
    <w:abstractNumId w:val="14"/>
  </w:num>
  <w:num w:numId="7">
    <w:abstractNumId w:val="17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0"/>
  </w:num>
  <w:num w:numId="27">
    <w:abstractNumId w:val="10"/>
  </w:num>
  <w:num w:numId="28">
    <w:abstractNumId w:val="16"/>
  </w:num>
  <w:num w:numId="29">
    <w:abstractNumId w:val="15"/>
  </w:num>
  <w:num w:numId="30">
    <w:abstractNumId w:val="11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636"/>
    <w:rsid w:val="00000192"/>
    <w:rsid w:val="00014A45"/>
    <w:rsid w:val="00017C72"/>
    <w:rsid w:val="0002334E"/>
    <w:rsid w:val="00027EE0"/>
    <w:rsid w:val="00027FCC"/>
    <w:rsid w:val="00034392"/>
    <w:rsid w:val="0004727E"/>
    <w:rsid w:val="00051618"/>
    <w:rsid w:val="00052AAA"/>
    <w:rsid w:val="00055143"/>
    <w:rsid w:val="000570E6"/>
    <w:rsid w:val="00060578"/>
    <w:rsid w:val="00064344"/>
    <w:rsid w:val="00066FA5"/>
    <w:rsid w:val="000677F7"/>
    <w:rsid w:val="00073CAC"/>
    <w:rsid w:val="00092DFD"/>
    <w:rsid w:val="000A110D"/>
    <w:rsid w:val="000A300B"/>
    <w:rsid w:val="000A6B42"/>
    <w:rsid w:val="000A6D4B"/>
    <w:rsid w:val="000C3246"/>
    <w:rsid w:val="000C6238"/>
    <w:rsid w:val="000D1373"/>
    <w:rsid w:val="000D297F"/>
    <w:rsid w:val="000D4017"/>
    <w:rsid w:val="000E0A6C"/>
    <w:rsid w:val="000E33E8"/>
    <w:rsid w:val="000E5C13"/>
    <w:rsid w:val="000F256A"/>
    <w:rsid w:val="001058D6"/>
    <w:rsid w:val="0011268E"/>
    <w:rsid w:val="0011284F"/>
    <w:rsid w:val="00115404"/>
    <w:rsid w:val="00125E1C"/>
    <w:rsid w:val="0012748A"/>
    <w:rsid w:val="00131BEB"/>
    <w:rsid w:val="0014062F"/>
    <w:rsid w:val="00140B40"/>
    <w:rsid w:val="00142D19"/>
    <w:rsid w:val="00145CCD"/>
    <w:rsid w:val="001510DD"/>
    <w:rsid w:val="00166CE0"/>
    <w:rsid w:val="00167EA0"/>
    <w:rsid w:val="00171F04"/>
    <w:rsid w:val="0017314F"/>
    <w:rsid w:val="0018688F"/>
    <w:rsid w:val="00186B40"/>
    <w:rsid w:val="00193692"/>
    <w:rsid w:val="00195426"/>
    <w:rsid w:val="001B1F54"/>
    <w:rsid w:val="001B52AC"/>
    <w:rsid w:val="001B55CD"/>
    <w:rsid w:val="001B5E29"/>
    <w:rsid w:val="001C4F8C"/>
    <w:rsid w:val="001D6313"/>
    <w:rsid w:val="001D7A02"/>
    <w:rsid w:val="001E052B"/>
    <w:rsid w:val="001E0DAB"/>
    <w:rsid w:val="001E38E1"/>
    <w:rsid w:val="001E3A93"/>
    <w:rsid w:val="001E6B2F"/>
    <w:rsid w:val="001E7EAF"/>
    <w:rsid w:val="001F0DB3"/>
    <w:rsid w:val="001F4C74"/>
    <w:rsid w:val="001F50FF"/>
    <w:rsid w:val="001F53E0"/>
    <w:rsid w:val="001F6FAB"/>
    <w:rsid w:val="0020063C"/>
    <w:rsid w:val="00201C41"/>
    <w:rsid w:val="002021A2"/>
    <w:rsid w:val="00202B2F"/>
    <w:rsid w:val="002046C1"/>
    <w:rsid w:val="00214CDD"/>
    <w:rsid w:val="00216E10"/>
    <w:rsid w:val="00217522"/>
    <w:rsid w:val="002214F5"/>
    <w:rsid w:val="0022469E"/>
    <w:rsid w:val="002267B8"/>
    <w:rsid w:val="00230391"/>
    <w:rsid w:val="00230435"/>
    <w:rsid w:val="0023147A"/>
    <w:rsid w:val="00232BC7"/>
    <w:rsid w:val="0024051C"/>
    <w:rsid w:val="00240C07"/>
    <w:rsid w:val="00242E01"/>
    <w:rsid w:val="0024323B"/>
    <w:rsid w:val="00250E95"/>
    <w:rsid w:val="00252F9C"/>
    <w:rsid w:val="00254712"/>
    <w:rsid w:val="002555D5"/>
    <w:rsid w:val="002619A9"/>
    <w:rsid w:val="00270179"/>
    <w:rsid w:val="00282591"/>
    <w:rsid w:val="0028413F"/>
    <w:rsid w:val="0029045F"/>
    <w:rsid w:val="00292029"/>
    <w:rsid w:val="00295C5E"/>
    <w:rsid w:val="00295E79"/>
    <w:rsid w:val="002A3192"/>
    <w:rsid w:val="002B04E5"/>
    <w:rsid w:val="002B050F"/>
    <w:rsid w:val="002B5065"/>
    <w:rsid w:val="002B539C"/>
    <w:rsid w:val="002C162D"/>
    <w:rsid w:val="002C2C8E"/>
    <w:rsid w:val="002C2D30"/>
    <w:rsid w:val="002C3310"/>
    <w:rsid w:val="002D4BF3"/>
    <w:rsid w:val="002D57CB"/>
    <w:rsid w:val="002E143F"/>
    <w:rsid w:val="002E5D7F"/>
    <w:rsid w:val="002E65EC"/>
    <w:rsid w:val="002F36ED"/>
    <w:rsid w:val="00302ECB"/>
    <w:rsid w:val="00304600"/>
    <w:rsid w:val="00306539"/>
    <w:rsid w:val="00310A52"/>
    <w:rsid w:val="00312F14"/>
    <w:rsid w:val="003160D4"/>
    <w:rsid w:val="00323D69"/>
    <w:rsid w:val="00325DD0"/>
    <w:rsid w:val="0033338E"/>
    <w:rsid w:val="003421C0"/>
    <w:rsid w:val="0034413B"/>
    <w:rsid w:val="00347227"/>
    <w:rsid w:val="00351134"/>
    <w:rsid w:val="00352A0F"/>
    <w:rsid w:val="0035464F"/>
    <w:rsid w:val="00354B84"/>
    <w:rsid w:val="00367023"/>
    <w:rsid w:val="00377820"/>
    <w:rsid w:val="0038297C"/>
    <w:rsid w:val="0038526E"/>
    <w:rsid w:val="0039379B"/>
    <w:rsid w:val="003963F0"/>
    <w:rsid w:val="00397B52"/>
    <w:rsid w:val="003A3D4E"/>
    <w:rsid w:val="003B1757"/>
    <w:rsid w:val="003B19C8"/>
    <w:rsid w:val="003B7533"/>
    <w:rsid w:val="003B78C7"/>
    <w:rsid w:val="003C23BB"/>
    <w:rsid w:val="003D0CC2"/>
    <w:rsid w:val="003D263F"/>
    <w:rsid w:val="003E3A2B"/>
    <w:rsid w:val="003E42E8"/>
    <w:rsid w:val="003E7094"/>
    <w:rsid w:val="003E7745"/>
    <w:rsid w:val="003F0519"/>
    <w:rsid w:val="003F4429"/>
    <w:rsid w:val="003F765A"/>
    <w:rsid w:val="00402A28"/>
    <w:rsid w:val="00402B5F"/>
    <w:rsid w:val="004130C2"/>
    <w:rsid w:val="00421C61"/>
    <w:rsid w:val="0042480E"/>
    <w:rsid w:val="0044225C"/>
    <w:rsid w:val="00442C2E"/>
    <w:rsid w:val="004610DB"/>
    <w:rsid w:val="00462A22"/>
    <w:rsid w:val="0046507B"/>
    <w:rsid w:val="00466A93"/>
    <w:rsid w:val="00466EED"/>
    <w:rsid w:val="0047291A"/>
    <w:rsid w:val="004841ED"/>
    <w:rsid w:val="00484C18"/>
    <w:rsid w:val="004A6A1E"/>
    <w:rsid w:val="004C1B1D"/>
    <w:rsid w:val="004C634B"/>
    <w:rsid w:val="004D0F27"/>
    <w:rsid w:val="004D2010"/>
    <w:rsid w:val="004E3CE5"/>
    <w:rsid w:val="0050514C"/>
    <w:rsid w:val="00505E7F"/>
    <w:rsid w:val="00511B23"/>
    <w:rsid w:val="00524056"/>
    <w:rsid w:val="005264A3"/>
    <w:rsid w:val="0053637A"/>
    <w:rsid w:val="005364C1"/>
    <w:rsid w:val="00537FDC"/>
    <w:rsid w:val="005420A3"/>
    <w:rsid w:val="00546B34"/>
    <w:rsid w:val="00553829"/>
    <w:rsid w:val="00554B30"/>
    <w:rsid w:val="00554D5B"/>
    <w:rsid w:val="00555067"/>
    <w:rsid w:val="00555134"/>
    <w:rsid w:val="00556E51"/>
    <w:rsid w:val="005577AB"/>
    <w:rsid w:val="00560C14"/>
    <w:rsid w:val="00571FF0"/>
    <w:rsid w:val="00572183"/>
    <w:rsid w:val="00573FA3"/>
    <w:rsid w:val="00574E22"/>
    <w:rsid w:val="00584D9C"/>
    <w:rsid w:val="00585EBC"/>
    <w:rsid w:val="005867BD"/>
    <w:rsid w:val="00592EA5"/>
    <w:rsid w:val="005975F1"/>
    <w:rsid w:val="005A7770"/>
    <w:rsid w:val="005B0016"/>
    <w:rsid w:val="005B0BF9"/>
    <w:rsid w:val="005B3A15"/>
    <w:rsid w:val="005C0003"/>
    <w:rsid w:val="005C3E6C"/>
    <w:rsid w:val="005C6029"/>
    <w:rsid w:val="005C6392"/>
    <w:rsid w:val="005C6695"/>
    <w:rsid w:val="005D5D8D"/>
    <w:rsid w:val="005D6813"/>
    <w:rsid w:val="005E0CA4"/>
    <w:rsid w:val="005E2342"/>
    <w:rsid w:val="005F4CBD"/>
    <w:rsid w:val="005F76F9"/>
    <w:rsid w:val="0060053A"/>
    <w:rsid w:val="00602F95"/>
    <w:rsid w:val="00613A0B"/>
    <w:rsid w:val="00613DD0"/>
    <w:rsid w:val="00616690"/>
    <w:rsid w:val="00620BC3"/>
    <w:rsid w:val="00623BE6"/>
    <w:rsid w:val="006249B8"/>
    <w:rsid w:val="00630458"/>
    <w:rsid w:val="00637F6F"/>
    <w:rsid w:val="00637FEB"/>
    <w:rsid w:val="006400F7"/>
    <w:rsid w:val="00651372"/>
    <w:rsid w:val="00651C82"/>
    <w:rsid w:val="006523B6"/>
    <w:rsid w:val="006626BB"/>
    <w:rsid w:val="006658BC"/>
    <w:rsid w:val="00665D10"/>
    <w:rsid w:val="0067027F"/>
    <w:rsid w:val="00674CCD"/>
    <w:rsid w:val="00684249"/>
    <w:rsid w:val="006843B3"/>
    <w:rsid w:val="00687976"/>
    <w:rsid w:val="006915EE"/>
    <w:rsid w:val="0069551A"/>
    <w:rsid w:val="006A4EFC"/>
    <w:rsid w:val="006C3FC0"/>
    <w:rsid w:val="006D073A"/>
    <w:rsid w:val="006D3116"/>
    <w:rsid w:val="006D6AC8"/>
    <w:rsid w:val="006E6EF9"/>
    <w:rsid w:val="006E6F75"/>
    <w:rsid w:val="006F1D05"/>
    <w:rsid w:val="006F53CA"/>
    <w:rsid w:val="006F6F5D"/>
    <w:rsid w:val="006F7218"/>
    <w:rsid w:val="00700781"/>
    <w:rsid w:val="007026F9"/>
    <w:rsid w:val="00705C91"/>
    <w:rsid w:val="0070641E"/>
    <w:rsid w:val="00714597"/>
    <w:rsid w:val="00717E5D"/>
    <w:rsid w:val="00720477"/>
    <w:rsid w:val="00725B81"/>
    <w:rsid w:val="007261E6"/>
    <w:rsid w:val="00732831"/>
    <w:rsid w:val="00733E64"/>
    <w:rsid w:val="00736510"/>
    <w:rsid w:val="007425C5"/>
    <w:rsid w:val="00742AB4"/>
    <w:rsid w:val="00746A31"/>
    <w:rsid w:val="007470A7"/>
    <w:rsid w:val="0074724B"/>
    <w:rsid w:val="007478AD"/>
    <w:rsid w:val="00750FBB"/>
    <w:rsid w:val="00754E19"/>
    <w:rsid w:val="0076045C"/>
    <w:rsid w:val="00766C16"/>
    <w:rsid w:val="007739F0"/>
    <w:rsid w:val="007820AF"/>
    <w:rsid w:val="007A25DD"/>
    <w:rsid w:val="007B2EB6"/>
    <w:rsid w:val="007B682F"/>
    <w:rsid w:val="007D0839"/>
    <w:rsid w:val="007D26CF"/>
    <w:rsid w:val="007D2921"/>
    <w:rsid w:val="007D4BD7"/>
    <w:rsid w:val="007D598F"/>
    <w:rsid w:val="007F0D0F"/>
    <w:rsid w:val="007F5B31"/>
    <w:rsid w:val="00800501"/>
    <w:rsid w:val="00800B41"/>
    <w:rsid w:val="00801B97"/>
    <w:rsid w:val="00803D3E"/>
    <w:rsid w:val="00804A16"/>
    <w:rsid w:val="00804A7F"/>
    <w:rsid w:val="00807296"/>
    <w:rsid w:val="00814112"/>
    <w:rsid w:val="00823DAB"/>
    <w:rsid w:val="0082402F"/>
    <w:rsid w:val="00827288"/>
    <w:rsid w:val="00831B3B"/>
    <w:rsid w:val="00833917"/>
    <w:rsid w:val="00835621"/>
    <w:rsid w:val="00844EB5"/>
    <w:rsid w:val="008635DC"/>
    <w:rsid w:val="0086539A"/>
    <w:rsid w:val="00874581"/>
    <w:rsid w:val="00874CAA"/>
    <w:rsid w:val="00874CBB"/>
    <w:rsid w:val="00883B40"/>
    <w:rsid w:val="00887F09"/>
    <w:rsid w:val="008A1056"/>
    <w:rsid w:val="008A3063"/>
    <w:rsid w:val="008A38A7"/>
    <w:rsid w:val="008A7CD9"/>
    <w:rsid w:val="008B047A"/>
    <w:rsid w:val="008B3346"/>
    <w:rsid w:val="008B4300"/>
    <w:rsid w:val="008B76C4"/>
    <w:rsid w:val="008C1458"/>
    <w:rsid w:val="008D0966"/>
    <w:rsid w:val="008D13CF"/>
    <w:rsid w:val="008D3F90"/>
    <w:rsid w:val="008D4AD7"/>
    <w:rsid w:val="008D515A"/>
    <w:rsid w:val="008D77CD"/>
    <w:rsid w:val="008E11C4"/>
    <w:rsid w:val="008E19A5"/>
    <w:rsid w:val="008E6BC7"/>
    <w:rsid w:val="008F2996"/>
    <w:rsid w:val="008F333A"/>
    <w:rsid w:val="00905272"/>
    <w:rsid w:val="0090605D"/>
    <w:rsid w:val="0091104A"/>
    <w:rsid w:val="00915229"/>
    <w:rsid w:val="0091655F"/>
    <w:rsid w:val="00925C7E"/>
    <w:rsid w:val="00927A63"/>
    <w:rsid w:val="00930688"/>
    <w:rsid w:val="00931CAE"/>
    <w:rsid w:val="009355A1"/>
    <w:rsid w:val="0094033C"/>
    <w:rsid w:val="00945CF1"/>
    <w:rsid w:val="00951241"/>
    <w:rsid w:val="00954A17"/>
    <w:rsid w:val="00954EFA"/>
    <w:rsid w:val="00956E30"/>
    <w:rsid w:val="00960039"/>
    <w:rsid w:val="00961C18"/>
    <w:rsid w:val="00961FFE"/>
    <w:rsid w:val="00962FCB"/>
    <w:rsid w:val="0096604A"/>
    <w:rsid w:val="00971121"/>
    <w:rsid w:val="00972F1D"/>
    <w:rsid w:val="00975174"/>
    <w:rsid w:val="0098335F"/>
    <w:rsid w:val="00984D8B"/>
    <w:rsid w:val="009A2D5E"/>
    <w:rsid w:val="009B0636"/>
    <w:rsid w:val="009B21B7"/>
    <w:rsid w:val="009B5AB8"/>
    <w:rsid w:val="009C5DA8"/>
    <w:rsid w:val="009D161E"/>
    <w:rsid w:val="009D6DC8"/>
    <w:rsid w:val="009E61C3"/>
    <w:rsid w:val="009F4EF8"/>
    <w:rsid w:val="00A14865"/>
    <w:rsid w:val="00A17446"/>
    <w:rsid w:val="00A25162"/>
    <w:rsid w:val="00A3380B"/>
    <w:rsid w:val="00A406AB"/>
    <w:rsid w:val="00A41103"/>
    <w:rsid w:val="00A47EE1"/>
    <w:rsid w:val="00A5065D"/>
    <w:rsid w:val="00A53AB4"/>
    <w:rsid w:val="00A55AA5"/>
    <w:rsid w:val="00A614CD"/>
    <w:rsid w:val="00A61861"/>
    <w:rsid w:val="00A64ACF"/>
    <w:rsid w:val="00A67D0E"/>
    <w:rsid w:val="00A70005"/>
    <w:rsid w:val="00A70527"/>
    <w:rsid w:val="00A7272A"/>
    <w:rsid w:val="00A76129"/>
    <w:rsid w:val="00A8330D"/>
    <w:rsid w:val="00A906E6"/>
    <w:rsid w:val="00AA1910"/>
    <w:rsid w:val="00AA1C73"/>
    <w:rsid w:val="00AB1DC5"/>
    <w:rsid w:val="00AC19E5"/>
    <w:rsid w:val="00AC1DE8"/>
    <w:rsid w:val="00AC4FA8"/>
    <w:rsid w:val="00AC5A14"/>
    <w:rsid w:val="00AC5ABA"/>
    <w:rsid w:val="00AC5B56"/>
    <w:rsid w:val="00AD0F33"/>
    <w:rsid w:val="00AE1637"/>
    <w:rsid w:val="00AE4718"/>
    <w:rsid w:val="00AE4AE2"/>
    <w:rsid w:val="00AF5691"/>
    <w:rsid w:val="00B00746"/>
    <w:rsid w:val="00B01259"/>
    <w:rsid w:val="00B04B86"/>
    <w:rsid w:val="00B130B3"/>
    <w:rsid w:val="00B16095"/>
    <w:rsid w:val="00B16190"/>
    <w:rsid w:val="00B17A83"/>
    <w:rsid w:val="00B21663"/>
    <w:rsid w:val="00B22BE7"/>
    <w:rsid w:val="00B245CC"/>
    <w:rsid w:val="00B32349"/>
    <w:rsid w:val="00B447BC"/>
    <w:rsid w:val="00B45C22"/>
    <w:rsid w:val="00B5175B"/>
    <w:rsid w:val="00B57556"/>
    <w:rsid w:val="00B631D8"/>
    <w:rsid w:val="00B652CD"/>
    <w:rsid w:val="00B70342"/>
    <w:rsid w:val="00B7222E"/>
    <w:rsid w:val="00B72DC3"/>
    <w:rsid w:val="00B756AC"/>
    <w:rsid w:val="00B84FAC"/>
    <w:rsid w:val="00B919C7"/>
    <w:rsid w:val="00B925B6"/>
    <w:rsid w:val="00B92B9E"/>
    <w:rsid w:val="00B94D48"/>
    <w:rsid w:val="00B96437"/>
    <w:rsid w:val="00B96612"/>
    <w:rsid w:val="00BA24FB"/>
    <w:rsid w:val="00BA3FBA"/>
    <w:rsid w:val="00BC0D25"/>
    <w:rsid w:val="00BC3DAA"/>
    <w:rsid w:val="00BC7A22"/>
    <w:rsid w:val="00BD1D7A"/>
    <w:rsid w:val="00BD3B62"/>
    <w:rsid w:val="00BE0A6B"/>
    <w:rsid w:val="00BF2D4E"/>
    <w:rsid w:val="00BF3778"/>
    <w:rsid w:val="00BF3D90"/>
    <w:rsid w:val="00C03B50"/>
    <w:rsid w:val="00C11F3A"/>
    <w:rsid w:val="00C16697"/>
    <w:rsid w:val="00C2003A"/>
    <w:rsid w:val="00C20AD2"/>
    <w:rsid w:val="00C25E0A"/>
    <w:rsid w:val="00C30A1D"/>
    <w:rsid w:val="00C30FD7"/>
    <w:rsid w:val="00C36A46"/>
    <w:rsid w:val="00C372B3"/>
    <w:rsid w:val="00C51F9C"/>
    <w:rsid w:val="00C537D1"/>
    <w:rsid w:val="00C579E0"/>
    <w:rsid w:val="00C60A19"/>
    <w:rsid w:val="00C67553"/>
    <w:rsid w:val="00C77436"/>
    <w:rsid w:val="00C77DBE"/>
    <w:rsid w:val="00C77E39"/>
    <w:rsid w:val="00C92D17"/>
    <w:rsid w:val="00C9458C"/>
    <w:rsid w:val="00C951A5"/>
    <w:rsid w:val="00C957A7"/>
    <w:rsid w:val="00C96AF5"/>
    <w:rsid w:val="00CA17FB"/>
    <w:rsid w:val="00CA2DA8"/>
    <w:rsid w:val="00CB0CA8"/>
    <w:rsid w:val="00CB0FA9"/>
    <w:rsid w:val="00CB12D0"/>
    <w:rsid w:val="00CB464E"/>
    <w:rsid w:val="00CC5DA8"/>
    <w:rsid w:val="00CC7060"/>
    <w:rsid w:val="00CD5386"/>
    <w:rsid w:val="00CD5CF2"/>
    <w:rsid w:val="00CE0537"/>
    <w:rsid w:val="00CE297D"/>
    <w:rsid w:val="00CF0420"/>
    <w:rsid w:val="00CF4F66"/>
    <w:rsid w:val="00D05D83"/>
    <w:rsid w:val="00D114F1"/>
    <w:rsid w:val="00D2057D"/>
    <w:rsid w:val="00D27721"/>
    <w:rsid w:val="00D27AE1"/>
    <w:rsid w:val="00D304D0"/>
    <w:rsid w:val="00D373E6"/>
    <w:rsid w:val="00D45E35"/>
    <w:rsid w:val="00D477E5"/>
    <w:rsid w:val="00D47D23"/>
    <w:rsid w:val="00D504DB"/>
    <w:rsid w:val="00D54C11"/>
    <w:rsid w:val="00D55F5D"/>
    <w:rsid w:val="00D563A0"/>
    <w:rsid w:val="00D6436F"/>
    <w:rsid w:val="00D665F5"/>
    <w:rsid w:val="00D73B2D"/>
    <w:rsid w:val="00D84B2D"/>
    <w:rsid w:val="00D91825"/>
    <w:rsid w:val="00D92955"/>
    <w:rsid w:val="00D92BED"/>
    <w:rsid w:val="00D95E6E"/>
    <w:rsid w:val="00D97D9C"/>
    <w:rsid w:val="00DA6074"/>
    <w:rsid w:val="00DB1B08"/>
    <w:rsid w:val="00DC317E"/>
    <w:rsid w:val="00DC57CD"/>
    <w:rsid w:val="00DC7761"/>
    <w:rsid w:val="00DD17AB"/>
    <w:rsid w:val="00DD7AA9"/>
    <w:rsid w:val="00DD7DF6"/>
    <w:rsid w:val="00DE1A41"/>
    <w:rsid w:val="00DE4E60"/>
    <w:rsid w:val="00DE71AE"/>
    <w:rsid w:val="00DF2B2E"/>
    <w:rsid w:val="00DF40A3"/>
    <w:rsid w:val="00DF6D7D"/>
    <w:rsid w:val="00E11CC9"/>
    <w:rsid w:val="00E11D2E"/>
    <w:rsid w:val="00E12F5A"/>
    <w:rsid w:val="00E26389"/>
    <w:rsid w:val="00E33561"/>
    <w:rsid w:val="00E34127"/>
    <w:rsid w:val="00E352B7"/>
    <w:rsid w:val="00E36F24"/>
    <w:rsid w:val="00E47CD8"/>
    <w:rsid w:val="00E52B70"/>
    <w:rsid w:val="00E5566D"/>
    <w:rsid w:val="00E65F2C"/>
    <w:rsid w:val="00E74A24"/>
    <w:rsid w:val="00E76525"/>
    <w:rsid w:val="00E80DCD"/>
    <w:rsid w:val="00E853B6"/>
    <w:rsid w:val="00E9594F"/>
    <w:rsid w:val="00EA38D2"/>
    <w:rsid w:val="00EB316E"/>
    <w:rsid w:val="00EB686C"/>
    <w:rsid w:val="00EC40C1"/>
    <w:rsid w:val="00EC6379"/>
    <w:rsid w:val="00ED5491"/>
    <w:rsid w:val="00ED6765"/>
    <w:rsid w:val="00EE3C13"/>
    <w:rsid w:val="00EE44FF"/>
    <w:rsid w:val="00EE69A9"/>
    <w:rsid w:val="00EF50DD"/>
    <w:rsid w:val="00EF6574"/>
    <w:rsid w:val="00F013BC"/>
    <w:rsid w:val="00F02EC0"/>
    <w:rsid w:val="00F0413A"/>
    <w:rsid w:val="00F05AD7"/>
    <w:rsid w:val="00F05C4C"/>
    <w:rsid w:val="00F05DA9"/>
    <w:rsid w:val="00F102D1"/>
    <w:rsid w:val="00F12336"/>
    <w:rsid w:val="00F14F90"/>
    <w:rsid w:val="00F14FFE"/>
    <w:rsid w:val="00F160DD"/>
    <w:rsid w:val="00F17A14"/>
    <w:rsid w:val="00F21B93"/>
    <w:rsid w:val="00F234AA"/>
    <w:rsid w:val="00F2467A"/>
    <w:rsid w:val="00F25F18"/>
    <w:rsid w:val="00F31941"/>
    <w:rsid w:val="00F401A3"/>
    <w:rsid w:val="00F408C5"/>
    <w:rsid w:val="00F42D90"/>
    <w:rsid w:val="00F4302E"/>
    <w:rsid w:val="00F52193"/>
    <w:rsid w:val="00F562C1"/>
    <w:rsid w:val="00F60FE4"/>
    <w:rsid w:val="00F624C2"/>
    <w:rsid w:val="00F62B50"/>
    <w:rsid w:val="00F62C14"/>
    <w:rsid w:val="00F63092"/>
    <w:rsid w:val="00F6385F"/>
    <w:rsid w:val="00F6600C"/>
    <w:rsid w:val="00F66BD1"/>
    <w:rsid w:val="00F67A31"/>
    <w:rsid w:val="00F701C8"/>
    <w:rsid w:val="00F71709"/>
    <w:rsid w:val="00F73027"/>
    <w:rsid w:val="00F7716C"/>
    <w:rsid w:val="00F7727D"/>
    <w:rsid w:val="00F77A2A"/>
    <w:rsid w:val="00F8273B"/>
    <w:rsid w:val="00F90F91"/>
    <w:rsid w:val="00F91EEC"/>
    <w:rsid w:val="00F96C14"/>
    <w:rsid w:val="00FA34BE"/>
    <w:rsid w:val="00FB15A3"/>
    <w:rsid w:val="00FB3F27"/>
    <w:rsid w:val="00FB5CFC"/>
    <w:rsid w:val="00FB6F64"/>
    <w:rsid w:val="00FC106F"/>
    <w:rsid w:val="00FC3F39"/>
    <w:rsid w:val="00FD0B5A"/>
    <w:rsid w:val="00FE24E3"/>
    <w:rsid w:val="00FE44DA"/>
    <w:rsid w:val="00FF1C6D"/>
    <w:rsid w:val="00FF2374"/>
    <w:rsid w:val="00FF33AD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CTID 正文"/>
    <w:rsid w:val="00C77DBE"/>
    <w:pPr>
      <w:widowControl w:val="0"/>
      <w:adjustRightInd w:val="0"/>
      <w:snapToGrid w:val="0"/>
      <w:spacing w:line="360" w:lineRule="auto"/>
      <w:ind w:firstLineChars="200" w:firstLine="440"/>
      <w:jc w:val="both"/>
    </w:pPr>
    <w:rPr>
      <w:rFonts w:ascii="Arial" w:hAnsi="Arial" w:cs="宋体"/>
      <w:kern w:val="2"/>
      <w:sz w:val="21"/>
    </w:rPr>
  </w:style>
  <w:style w:type="paragraph" w:styleId="1">
    <w:name w:val="heading 1"/>
    <w:basedOn w:val="a"/>
    <w:next w:val="a"/>
    <w:qFormat/>
    <w:rsid w:val="00E12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D7A02"/>
    <w:pPr>
      <w:keepNext/>
      <w:keepLines/>
      <w:spacing w:before="260" w:after="260" w:line="416" w:lineRule="auto"/>
      <w:outlineLvl w:val="1"/>
    </w:pPr>
    <w:rPr>
      <w:rFonts w:eastAsia="黑体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7A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72A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27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7272A"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D7A02"/>
    <w:pPr>
      <w:pBdr>
        <w:bottom w:val="single" w:sz="6" w:space="1" w:color="auto"/>
      </w:pBdr>
      <w:tabs>
        <w:tab w:val="center" w:pos="4153"/>
        <w:tab w:val="right" w:pos="8306"/>
      </w:tabs>
    </w:pPr>
    <w:rPr>
      <w:sz w:val="18"/>
    </w:rPr>
  </w:style>
  <w:style w:type="paragraph" w:styleId="a4">
    <w:name w:val="footer"/>
    <w:basedOn w:val="a"/>
    <w:rsid w:val="001D7A02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toc 1"/>
    <w:basedOn w:val="a"/>
    <w:next w:val="a"/>
    <w:autoRedefine/>
    <w:uiPriority w:val="39"/>
    <w:rsid w:val="00242E01"/>
    <w:pPr>
      <w:tabs>
        <w:tab w:val="left" w:pos="960"/>
        <w:tab w:val="right" w:leader="dot" w:pos="9060"/>
      </w:tabs>
      <w:ind w:firstLine="422"/>
      <w:jc w:val="left"/>
    </w:pPr>
    <w:rPr>
      <w:rFonts w:ascii="Cambria" w:hAnsi="Cambria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242E01"/>
    <w:pPr>
      <w:tabs>
        <w:tab w:val="left" w:pos="960"/>
        <w:tab w:val="right" w:leader="dot" w:pos="9060"/>
      </w:tabs>
      <w:ind w:firstLine="402"/>
      <w:jc w:val="left"/>
    </w:pPr>
    <w:rPr>
      <w:rFonts w:ascii="Calibri" w:hAnsi="Calibri"/>
      <w:b/>
      <w:bCs/>
      <w:sz w:val="20"/>
    </w:rPr>
  </w:style>
  <w:style w:type="paragraph" w:styleId="30">
    <w:name w:val="toc 3"/>
    <w:basedOn w:val="a"/>
    <w:next w:val="a"/>
    <w:autoRedefine/>
    <w:uiPriority w:val="39"/>
    <w:rsid w:val="00242E01"/>
    <w:pPr>
      <w:tabs>
        <w:tab w:val="left" w:pos="1276"/>
        <w:tab w:val="right" w:leader="dot" w:pos="9060"/>
      </w:tabs>
      <w:ind w:left="240" w:firstLine="400"/>
      <w:jc w:val="left"/>
    </w:pPr>
    <w:rPr>
      <w:rFonts w:ascii="Calibri" w:hAnsi="Calibri"/>
      <w:sz w:val="20"/>
    </w:rPr>
  </w:style>
  <w:style w:type="paragraph" w:customStyle="1" w:styleId="CTID3">
    <w:name w:val="CTID 标题3"/>
    <w:basedOn w:val="CTID4"/>
    <w:next w:val="CTID4"/>
    <w:autoRedefine/>
    <w:qFormat/>
    <w:rsid w:val="00D27721"/>
    <w:pPr>
      <w:numPr>
        <w:ilvl w:val="2"/>
        <w:numId w:val="1"/>
      </w:numPr>
      <w:tabs>
        <w:tab w:val="left" w:pos="-142"/>
      </w:tabs>
      <w:spacing w:beforeLines="50" w:before="156" w:afterLines="50" w:after="156"/>
    </w:pPr>
    <w:rPr>
      <w:sz w:val="28"/>
      <w:szCs w:val="24"/>
    </w:rPr>
  </w:style>
  <w:style w:type="paragraph" w:customStyle="1" w:styleId="CTID">
    <w:name w:val="CTID正文标题"/>
    <w:basedOn w:val="a"/>
    <w:rsid w:val="001D7A02"/>
    <w:pPr>
      <w:ind w:firstLineChars="0" w:firstLine="0"/>
      <w:jc w:val="center"/>
    </w:pPr>
    <w:rPr>
      <w:b/>
      <w:bCs/>
      <w:sz w:val="36"/>
    </w:rPr>
  </w:style>
  <w:style w:type="paragraph" w:customStyle="1" w:styleId="CTID1">
    <w:name w:val="CTID 标题1"/>
    <w:basedOn w:val="1"/>
    <w:next w:val="CTID2"/>
    <w:autoRedefine/>
    <w:rsid w:val="007425C5"/>
    <w:pPr>
      <w:pageBreakBefore/>
      <w:numPr>
        <w:numId w:val="1"/>
      </w:numPr>
      <w:spacing w:beforeLines="100" w:before="312" w:afterLines="100" w:after="312" w:line="360" w:lineRule="auto"/>
      <w:ind w:leftChars="-1" w:left="-2" w:firstLineChars="0" w:firstLine="1"/>
      <w:jc w:val="left"/>
    </w:pPr>
    <w:rPr>
      <w:sz w:val="36"/>
    </w:rPr>
  </w:style>
  <w:style w:type="paragraph" w:customStyle="1" w:styleId="CTID0">
    <w:name w:val="CTID 封面时间"/>
    <w:basedOn w:val="a"/>
    <w:rsid w:val="001D7A02"/>
    <w:pPr>
      <w:ind w:firstLine="480"/>
      <w:jc w:val="center"/>
    </w:pPr>
    <w:rPr>
      <w:b/>
      <w:sz w:val="28"/>
    </w:rPr>
  </w:style>
  <w:style w:type="paragraph" w:customStyle="1" w:styleId="CTID2">
    <w:name w:val="CTID 标题2"/>
    <w:basedOn w:val="2"/>
    <w:next w:val="CTID3"/>
    <w:link w:val="CTID2Char"/>
    <w:autoRedefine/>
    <w:rsid w:val="00F21B93"/>
    <w:pPr>
      <w:numPr>
        <w:ilvl w:val="1"/>
        <w:numId w:val="1"/>
      </w:numPr>
      <w:tabs>
        <w:tab w:val="clear" w:pos="567"/>
        <w:tab w:val="num" w:pos="0"/>
      </w:tabs>
      <w:spacing w:beforeLines="50" w:before="156" w:afterLines="50" w:after="156" w:line="360" w:lineRule="auto"/>
      <w:ind w:leftChars="-1" w:left="-2" w:firstLineChars="0" w:firstLine="2"/>
    </w:pPr>
    <w:rPr>
      <w:rFonts w:eastAsia="宋体" w:cs="宋体"/>
      <w:szCs w:val="30"/>
    </w:rPr>
  </w:style>
  <w:style w:type="character" w:customStyle="1" w:styleId="CTID2Char">
    <w:name w:val="CTID 标题2 Char"/>
    <w:link w:val="CTID2"/>
    <w:rsid w:val="00F21B93"/>
    <w:rPr>
      <w:rFonts w:ascii="Arial" w:hAnsi="Arial" w:cs="宋体"/>
      <w:b/>
      <w:bCs/>
      <w:kern w:val="2"/>
      <w:sz w:val="32"/>
      <w:szCs w:val="30"/>
    </w:rPr>
  </w:style>
  <w:style w:type="character" w:customStyle="1" w:styleId="4Char">
    <w:name w:val="标题 4 Char"/>
    <w:link w:val="4"/>
    <w:uiPriority w:val="9"/>
    <w:rsid w:val="00A7272A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CTID5">
    <w:name w:val="CTID 目次"/>
    <w:basedOn w:val="a"/>
    <w:rsid w:val="001D7A02"/>
    <w:pPr>
      <w:ind w:firstLine="480"/>
      <w:jc w:val="center"/>
    </w:pPr>
    <w:rPr>
      <w:rFonts w:eastAsia="黑体"/>
    </w:rPr>
  </w:style>
  <w:style w:type="paragraph" w:customStyle="1" w:styleId="20505">
    <w:name w:val="样式 目录 2 + 段前: 0.5 行 段后: 0.5 行"/>
    <w:basedOn w:val="20"/>
    <w:rsid w:val="001D7A02"/>
    <w:pPr>
      <w:ind w:firstLineChars="0" w:firstLine="0"/>
    </w:pPr>
  </w:style>
  <w:style w:type="character" w:customStyle="1" w:styleId="5Char">
    <w:name w:val="标题 5 Char"/>
    <w:link w:val="5"/>
    <w:uiPriority w:val="9"/>
    <w:rsid w:val="00A7272A"/>
    <w:rPr>
      <w:rFonts w:ascii="Arial" w:hAnsi="Arial" w:cs="宋体"/>
      <w:b/>
      <w:bCs/>
      <w:kern w:val="2"/>
      <w:sz w:val="28"/>
      <w:szCs w:val="28"/>
    </w:rPr>
  </w:style>
  <w:style w:type="paragraph" w:styleId="a5">
    <w:name w:val="Document Map"/>
    <w:basedOn w:val="a"/>
    <w:semiHidden/>
    <w:rsid w:val="002C162D"/>
    <w:pPr>
      <w:shd w:val="clear" w:color="auto" w:fill="000080"/>
    </w:pPr>
  </w:style>
  <w:style w:type="paragraph" w:customStyle="1" w:styleId="TableHeader">
    <w:name w:val="Table Header"/>
    <w:basedOn w:val="a"/>
    <w:rsid w:val="002C162D"/>
    <w:pPr>
      <w:widowControl/>
      <w:adjustRightInd/>
      <w:snapToGrid/>
      <w:spacing w:before="120"/>
      <w:ind w:firstLineChars="0" w:firstLine="0"/>
      <w:jc w:val="center"/>
    </w:pPr>
    <w:rPr>
      <w:rFonts w:ascii="Sabon Serif for Nokia" w:hAnsi="Sabon Serif for Nokia" w:cs="Times New Roman"/>
      <w:b/>
      <w:kern w:val="0"/>
      <w:sz w:val="22"/>
      <w:lang w:val="en-AU" w:eastAsia="en-US"/>
    </w:rPr>
  </w:style>
  <w:style w:type="paragraph" w:customStyle="1" w:styleId="tabletext">
    <w:name w:val="table text"/>
    <w:basedOn w:val="a"/>
    <w:rsid w:val="002C162D"/>
    <w:pPr>
      <w:widowControl/>
      <w:adjustRightInd/>
      <w:snapToGrid/>
      <w:ind w:firstLineChars="0" w:firstLine="0"/>
      <w:jc w:val="left"/>
    </w:pPr>
    <w:rPr>
      <w:rFonts w:ascii="Times New Roman" w:hAnsi="Times New Roman" w:cs="Times New Roman"/>
      <w:kern w:val="0"/>
      <w:sz w:val="22"/>
      <w:szCs w:val="24"/>
    </w:rPr>
  </w:style>
  <w:style w:type="character" w:styleId="a6">
    <w:name w:val="Hyperlink"/>
    <w:uiPriority w:val="99"/>
    <w:rsid w:val="00E26389"/>
    <w:rPr>
      <w:color w:val="0000FF"/>
      <w:u w:val="single"/>
    </w:rPr>
  </w:style>
  <w:style w:type="paragraph" w:customStyle="1" w:styleId="CTID6">
    <w:name w:val="CTID表格字体"/>
    <w:basedOn w:val="a"/>
    <w:rsid w:val="00CC7060"/>
    <w:pPr>
      <w:ind w:firstLineChars="0" w:firstLine="0"/>
    </w:pPr>
  </w:style>
  <w:style w:type="paragraph" w:styleId="a7">
    <w:name w:val="Normal Indent"/>
    <w:aliases w:val="表正文,正文非缩进"/>
    <w:basedOn w:val="a"/>
    <w:rsid w:val="00C30A1D"/>
    <w:pPr>
      <w:tabs>
        <w:tab w:val="left" w:pos="425"/>
        <w:tab w:val="left" w:pos="851"/>
      </w:tabs>
      <w:adjustRightInd/>
      <w:snapToGrid/>
      <w:spacing w:line="300" w:lineRule="auto"/>
      <w:ind w:firstLineChars="0" w:firstLine="425"/>
    </w:pPr>
    <w:rPr>
      <w:rFonts w:ascii="Times New Roman" w:hAnsi="Times New Roman" w:cs="Times New Roman"/>
    </w:rPr>
  </w:style>
  <w:style w:type="paragraph" w:customStyle="1" w:styleId="NormalParagraph">
    <w:name w:val="Normal Paragraph"/>
    <w:basedOn w:val="a"/>
    <w:rsid w:val="00323D69"/>
    <w:pPr>
      <w:suppressAutoHyphens/>
      <w:adjustRightInd/>
      <w:snapToGrid/>
      <w:spacing w:before="120"/>
      <w:ind w:firstLineChars="0" w:firstLine="425"/>
    </w:pPr>
    <w:rPr>
      <w:rFonts w:ascii="Times New Roman" w:hAnsi="Times New Roman" w:cs="Times New Roman"/>
      <w:kern w:val="0"/>
    </w:rPr>
  </w:style>
  <w:style w:type="paragraph" w:styleId="a8">
    <w:name w:val="Balloon Text"/>
    <w:basedOn w:val="a"/>
    <w:link w:val="Char0"/>
    <w:uiPriority w:val="99"/>
    <w:semiHidden/>
    <w:unhideWhenUsed/>
    <w:rsid w:val="00887F09"/>
    <w:pPr>
      <w:spacing w:line="240" w:lineRule="auto"/>
    </w:pPr>
    <w:rPr>
      <w:sz w:val="18"/>
    </w:rPr>
  </w:style>
  <w:style w:type="character" w:customStyle="1" w:styleId="Char0">
    <w:name w:val="批注框文本 Char"/>
    <w:link w:val="a8"/>
    <w:uiPriority w:val="99"/>
    <w:semiHidden/>
    <w:rsid w:val="00887F09"/>
    <w:rPr>
      <w:rFonts w:ascii="宋体" w:hAnsi="宋体" w:cs="宋体"/>
      <w:kern w:val="2"/>
      <w:sz w:val="18"/>
      <w:szCs w:val="18"/>
    </w:rPr>
  </w:style>
  <w:style w:type="character" w:customStyle="1" w:styleId="Char">
    <w:name w:val="页眉 Char"/>
    <w:link w:val="a3"/>
    <w:uiPriority w:val="99"/>
    <w:rsid w:val="00A55AA5"/>
    <w:rPr>
      <w:rFonts w:ascii="宋体" w:hAnsi="宋体" w:cs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D6765"/>
    <w:pPr>
      <w:widowControl/>
      <w:adjustRightInd/>
      <w:snapToGrid/>
      <w:spacing w:before="480" w:after="0" w:line="276" w:lineRule="auto"/>
      <w:ind w:firstLineChars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15404"/>
    <w:pPr>
      <w:ind w:left="480"/>
      <w:jc w:val="left"/>
    </w:pPr>
    <w:rPr>
      <w:rFonts w:ascii="Calibri" w:hAnsi="Calibri"/>
      <w:sz w:val="20"/>
    </w:rPr>
  </w:style>
  <w:style w:type="paragraph" w:styleId="50">
    <w:name w:val="toc 5"/>
    <w:basedOn w:val="a"/>
    <w:next w:val="a"/>
    <w:autoRedefine/>
    <w:uiPriority w:val="39"/>
    <w:unhideWhenUsed/>
    <w:rsid w:val="00115404"/>
    <w:pPr>
      <w:ind w:left="720"/>
      <w:jc w:val="left"/>
    </w:pPr>
    <w:rPr>
      <w:rFonts w:ascii="Calibri" w:hAnsi="Calibri"/>
      <w:sz w:val="20"/>
    </w:rPr>
  </w:style>
  <w:style w:type="paragraph" w:styleId="60">
    <w:name w:val="toc 6"/>
    <w:basedOn w:val="a"/>
    <w:next w:val="a"/>
    <w:autoRedefine/>
    <w:uiPriority w:val="39"/>
    <w:unhideWhenUsed/>
    <w:rsid w:val="00115404"/>
    <w:pPr>
      <w:ind w:left="960"/>
      <w:jc w:val="left"/>
    </w:pPr>
    <w:rPr>
      <w:rFonts w:ascii="Calibri" w:hAnsi="Calibri"/>
      <w:sz w:val="20"/>
    </w:rPr>
  </w:style>
  <w:style w:type="paragraph" w:styleId="7">
    <w:name w:val="toc 7"/>
    <w:basedOn w:val="a"/>
    <w:next w:val="a"/>
    <w:autoRedefine/>
    <w:uiPriority w:val="39"/>
    <w:unhideWhenUsed/>
    <w:rsid w:val="00115404"/>
    <w:pPr>
      <w:ind w:left="1200"/>
      <w:jc w:val="left"/>
    </w:pPr>
    <w:rPr>
      <w:rFonts w:ascii="Calibri" w:hAnsi="Calibri"/>
      <w:sz w:val="20"/>
    </w:rPr>
  </w:style>
  <w:style w:type="paragraph" w:styleId="8">
    <w:name w:val="toc 8"/>
    <w:basedOn w:val="a"/>
    <w:next w:val="a"/>
    <w:autoRedefine/>
    <w:uiPriority w:val="39"/>
    <w:unhideWhenUsed/>
    <w:rsid w:val="00115404"/>
    <w:pPr>
      <w:ind w:left="1440"/>
      <w:jc w:val="left"/>
    </w:pPr>
    <w:rPr>
      <w:rFonts w:ascii="Calibri" w:hAnsi="Calibri"/>
      <w:sz w:val="20"/>
    </w:rPr>
  </w:style>
  <w:style w:type="paragraph" w:styleId="9">
    <w:name w:val="toc 9"/>
    <w:basedOn w:val="a"/>
    <w:next w:val="a"/>
    <w:autoRedefine/>
    <w:uiPriority w:val="39"/>
    <w:unhideWhenUsed/>
    <w:rsid w:val="00115404"/>
    <w:pPr>
      <w:ind w:left="1680"/>
      <w:jc w:val="left"/>
    </w:pPr>
    <w:rPr>
      <w:rFonts w:ascii="Calibri" w:hAnsi="Calibri"/>
      <w:sz w:val="20"/>
    </w:rPr>
  </w:style>
  <w:style w:type="character" w:customStyle="1" w:styleId="6Char">
    <w:name w:val="标题 6 Char"/>
    <w:link w:val="6"/>
    <w:uiPriority w:val="9"/>
    <w:rsid w:val="00A7272A"/>
    <w:rPr>
      <w:rFonts w:ascii="Cambria" w:eastAsia="宋体" w:hAnsi="Cambria" w:cs="Times New Roman"/>
      <w:b/>
      <w:bCs/>
      <w:kern w:val="2"/>
      <w:sz w:val="24"/>
      <w:szCs w:val="24"/>
    </w:rPr>
  </w:style>
  <w:style w:type="paragraph" w:customStyle="1" w:styleId="TableSmHeading">
    <w:name w:val="Table_Sm_Heading"/>
    <w:basedOn w:val="a"/>
    <w:rsid w:val="00252F9C"/>
    <w:pPr>
      <w:keepNext/>
      <w:keepLines/>
      <w:widowControl/>
      <w:adjustRightInd/>
      <w:snapToGrid/>
      <w:spacing w:before="60" w:after="40" w:line="240" w:lineRule="auto"/>
      <w:ind w:firstLineChars="0" w:firstLine="0"/>
      <w:jc w:val="left"/>
    </w:pPr>
    <w:rPr>
      <w:rFonts w:cs="Times New Roman"/>
      <w:b/>
      <w:kern w:val="0"/>
      <w:sz w:val="16"/>
      <w:lang w:eastAsia="en-US"/>
    </w:rPr>
  </w:style>
  <w:style w:type="paragraph" w:customStyle="1" w:styleId="TableMedium">
    <w:name w:val="Table_Medium"/>
    <w:basedOn w:val="a"/>
    <w:rsid w:val="00252F9C"/>
    <w:pPr>
      <w:widowControl/>
      <w:adjustRightInd/>
      <w:snapToGrid/>
      <w:spacing w:before="40" w:after="40" w:line="240" w:lineRule="auto"/>
      <w:ind w:firstLineChars="0" w:firstLine="0"/>
      <w:jc w:val="left"/>
    </w:pPr>
    <w:rPr>
      <w:rFonts w:cs="Times New Roman"/>
      <w:kern w:val="0"/>
      <w:sz w:val="18"/>
      <w:lang w:eastAsia="en-US"/>
    </w:rPr>
  </w:style>
  <w:style w:type="paragraph" w:customStyle="1" w:styleId="a9">
    <w:name w:val="标题落款"/>
    <w:basedOn w:val="a"/>
    <w:rsid w:val="00EC40C1"/>
    <w:pPr>
      <w:ind w:firstLine="562"/>
      <w:jc w:val="center"/>
    </w:pPr>
  </w:style>
  <w:style w:type="paragraph" w:customStyle="1" w:styleId="CTID7">
    <w:name w:val="CTID 封面标题"/>
    <w:basedOn w:val="a"/>
    <w:rsid w:val="00D92BED"/>
    <w:pPr>
      <w:ind w:firstLine="964"/>
      <w:jc w:val="center"/>
    </w:pPr>
    <w:rPr>
      <w:b/>
      <w:bCs/>
      <w:sz w:val="48"/>
    </w:rPr>
  </w:style>
  <w:style w:type="paragraph" w:customStyle="1" w:styleId="21">
    <w:name w:val="样式 标题落款 + 首行缩进:  2 字符"/>
    <w:basedOn w:val="a9"/>
    <w:autoRedefine/>
    <w:qFormat/>
    <w:rsid w:val="00240C07"/>
    <w:rPr>
      <w:rFonts w:ascii="宋体" w:hAnsi="宋体"/>
      <w:b/>
      <w:sz w:val="28"/>
      <w:szCs w:val="28"/>
    </w:rPr>
  </w:style>
  <w:style w:type="paragraph" w:customStyle="1" w:styleId="CTID10">
    <w:name w:val="CTID 列表1"/>
    <w:basedOn w:val="aa"/>
    <w:autoRedefine/>
    <w:qFormat/>
    <w:rsid w:val="00AA1910"/>
    <w:pPr>
      <w:numPr>
        <w:numId w:val="2"/>
      </w:numPr>
      <w:ind w:firstLineChars="0" w:firstLine="0"/>
    </w:pPr>
    <w:rPr>
      <w:b/>
      <w:sz w:val="24"/>
      <w:szCs w:val="24"/>
    </w:rPr>
  </w:style>
  <w:style w:type="paragraph" w:styleId="aa">
    <w:name w:val="List"/>
    <w:basedOn w:val="a"/>
    <w:uiPriority w:val="99"/>
    <w:semiHidden/>
    <w:unhideWhenUsed/>
    <w:rsid w:val="00AA1910"/>
    <w:pPr>
      <w:ind w:left="200" w:hangingChars="200" w:hanging="200"/>
      <w:contextualSpacing/>
    </w:pPr>
  </w:style>
  <w:style w:type="paragraph" w:styleId="ab">
    <w:name w:val="List Paragraph"/>
    <w:basedOn w:val="a"/>
    <w:uiPriority w:val="34"/>
    <w:qFormat/>
    <w:rsid w:val="00402A28"/>
    <w:pPr>
      <w:ind w:firstLine="420"/>
    </w:pPr>
  </w:style>
  <w:style w:type="paragraph" w:styleId="ac">
    <w:name w:val="Normal (Web)"/>
    <w:basedOn w:val="a"/>
    <w:uiPriority w:val="99"/>
    <w:unhideWhenUsed/>
    <w:rsid w:val="005975F1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customStyle="1" w:styleId="ad">
    <w:name w:val="底纹"/>
    <w:basedOn w:val="a"/>
    <w:rsid w:val="005975F1"/>
    <w:pPr>
      <w:shd w:val="clear" w:color="auto" w:fill="CCCCCC"/>
      <w:adjustRightInd/>
      <w:snapToGrid/>
      <w:spacing w:line="240" w:lineRule="auto"/>
      <w:ind w:firstLineChars="0" w:firstLine="0"/>
    </w:pPr>
    <w:rPr>
      <w:rFonts w:ascii="Times New Roman" w:hAnsi="Times New Roman" w:cs="Times New Roman"/>
      <w:szCs w:val="24"/>
    </w:rPr>
  </w:style>
  <w:style w:type="character" w:styleId="ae">
    <w:name w:val="Strong"/>
    <w:basedOn w:val="a0"/>
    <w:uiPriority w:val="22"/>
    <w:qFormat/>
    <w:rsid w:val="00D45E35"/>
    <w:rPr>
      <w:b/>
      <w:bCs/>
    </w:rPr>
  </w:style>
  <w:style w:type="character" w:customStyle="1" w:styleId="3Char">
    <w:name w:val="标题 3 Char"/>
    <w:basedOn w:val="a0"/>
    <w:link w:val="3"/>
    <w:uiPriority w:val="9"/>
    <w:rsid w:val="00524056"/>
    <w:rPr>
      <w:rFonts w:ascii="Arial" w:hAnsi="Arial" w:cs="宋体"/>
      <w:b/>
      <w:bCs/>
      <w:kern w:val="2"/>
      <w:sz w:val="32"/>
      <w:szCs w:val="32"/>
    </w:rPr>
  </w:style>
  <w:style w:type="character" w:styleId="af">
    <w:name w:val="Emphasis"/>
    <w:basedOn w:val="a0"/>
    <w:uiPriority w:val="20"/>
    <w:qFormat/>
    <w:rsid w:val="00524056"/>
    <w:rPr>
      <w:i/>
      <w:iCs/>
    </w:rPr>
  </w:style>
  <w:style w:type="character" w:customStyle="1" w:styleId="apple-converted-space">
    <w:name w:val="apple-converted-space"/>
    <w:basedOn w:val="a0"/>
    <w:rsid w:val="00524056"/>
  </w:style>
  <w:style w:type="paragraph" w:customStyle="1" w:styleId="af0">
    <w:name w:val="程序文本"/>
    <w:basedOn w:val="a"/>
    <w:autoRedefine/>
    <w:rsid w:val="001B1F54"/>
    <w:pPr>
      <w:shd w:val="pct15" w:color="auto" w:fill="auto"/>
      <w:adjustRightInd/>
      <w:snapToGrid/>
      <w:spacing w:line="240" w:lineRule="auto"/>
      <w:ind w:firstLine="360"/>
    </w:pPr>
    <w:rPr>
      <w:rFonts w:ascii="Courier New" w:hAnsi="Courier New" w:cs="Courier New"/>
      <w:sz w:val="18"/>
      <w:szCs w:val="21"/>
    </w:rPr>
  </w:style>
  <w:style w:type="table" w:styleId="af1">
    <w:name w:val="Table Grid"/>
    <w:basedOn w:val="a1"/>
    <w:uiPriority w:val="59"/>
    <w:rsid w:val="00717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TID4">
    <w:name w:val="CTID 标题4"/>
    <w:basedOn w:val="ab"/>
    <w:rsid w:val="00D27721"/>
    <w:pPr>
      <w:numPr>
        <w:ilvl w:val="3"/>
        <w:numId w:val="26"/>
      </w:numPr>
      <w:ind w:firstLineChars="0" w:firstLine="0"/>
      <w:outlineLvl w:val="3"/>
    </w:pPr>
    <w:rPr>
      <w:b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CTID 正文"/>
    <w:rsid w:val="00C77DBE"/>
    <w:pPr>
      <w:widowControl w:val="0"/>
      <w:adjustRightInd w:val="0"/>
      <w:snapToGrid w:val="0"/>
      <w:spacing w:line="360" w:lineRule="auto"/>
      <w:ind w:firstLineChars="200" w:firstLine="440"/>
      <w:jc w:val="both"/>
    </w:pPr>
    <w:rPr>
      <w:rFonts w:ascii="Arial" w:hAnsi="Arial" w:cs="宋体"/>
      <w:kern w:val="2"/>
      <w:sz w:val="21"/>
    </w:rPr>
  </w:style>
  <w:style w:type="paragraph" w:styleId="1">
    <w:name w:val="heading 1"/>
    <w:basedOn w:val="a"/>
    <w:next w:val="a"/>
    <w:qFormat/>
    <w:rsid w:val="00E12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D7A02"/>
    <w:pPr>
      <w:keepNext/>
      <w:keepLines/>
      <w:spacing w:before="260" w:after="260" w:line="416" w:lineRule="auto"/>
      <w:outlineLvl w:val="1"/>
    </w:pPr>
    <w:rPr>
      <w:rFonts w:eastAsia="黑体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7A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72A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27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7272A"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D7A02"/>
    <w:pPr>
      <w:pBdr>
        <w:bottom w:val="single" w:sz="6" w:space="1" w:color="auto"/>
      </w:pBdr>
      <w:tabs>
        <w:tab w:val="center" w:pos="4153"/>
        <w:tab w:val="right" w:pos="8306"/>
      </w:tabs>
    </w:pPr>
    <w:rPr>
      <w:sz w:val="18"/>
    </w:rPr>
  </w:style>
  <w:style w:type="paragraph" w:styleId="a4">
    <w:name w:val="footer"/>
    <w:basedOn w:val="a"/>
    <w:rsid w:val="001D7A02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toc 1"/>
    <w:basedOn w:val="a"/>
    <w:next w:val="a"/>
    <w:autoRedefine/>
    <w:uiPriority w:val="39"/>
    <w:rsid w:val="00242E01"/>
    <w:pPr>
      <w:tabs>
        <w:tab w:val="left" w:pos="960"/>
        <w:tab w:val="right" w:leader="dot" w:pos="9060"/>
      </w:tabs>
      <w:ind w:firstLine="422"/>
      <w:jc w:val="left"/>
    </w:pPr>
    <w:rPr>
      <w:rFonts w:ascii="Cambria" w:hAnsi="Cambria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242E01"/>
    <w:pPr>
      <w:tabs>
        <w:tab w:val="left" w:pos="960"/>
        <w:tab w:val="right" w:leader="dot" w:pos="9060"/>
      </w:tabs>
      <w:ind w:firstLine="402"/>
      <w:jc w:val="left"/>
    </w:pPr>
    <w:rPr>
      <w:rFonts w:ascii="Calibri" w:hAnsi="Calibri"/>
      <w:b/>
      <w:bCs/>
      <w:sz w:val="20"/>
    </w:rPr>
  </w:style>
  <w:style w:type="paragraph" w:styleId="30">
    <w:name w:val="toc 3"/>
    <w:basedOn w:val="a"/>
    <w:next w:val="a"/>
    <w:autoRedefine/>
    <w:uiPriority w:val="39"/>
    <w:rsid w:val="00242E01"/>
    <w:pPr>
      <w:tabs>
        <w:tab w:val="left" w:pos="1276"/>
        <w:tab w:val="right" w:leader="dot" w:pos="9060"/>
      </w:tabs>
      <w:ind w:left="240" w:firstLine="400"/>
      <w:jc w:val="left"/>
    </w:pPr>
    <w:rPr>
      <w:rFonts w:ascii="Calibri" w:hAnsi="Calibri"/>
      <w:sz w:val="20"/>
    </w:rPr>
  </w:style>
  <w:style w:type="paragraph" w:customStyle="1" w:styleId="CTID3">
    <w:name w:val="CTID 标题3"/>
    <w:basedOn w:val="CTID4"/>
    <w:next w:val="CTID4"/>
    <w:autoRedefine/>
    <w:qFormat/>
    <w:rsid w:val="00D27721"/>
    <w:pPr>
      <w:numPr>
        <w:ilvl w:val="2"/>
        <w:numId w:val="1"/>
      </w:numPr>
      <w:tabs>
        <w:tab w:val="left" w:pos="-142"/>
      </w:tabs>
      <w:spacing w:beforeLines="50" w:before="156" w:afterLines="50" w:after="156"/>
    </w:pPr>
    <w:rPr>
      <w:sz w:val="28"/>
      <w:szCs w:val="24"/>
    </w:rPr>
  </w:style>
  <w:style w:type="paragraph" w:customStyle="1" w:styleId="CTID">
    <w:name w:val="CTID正文标题"/>
    <w:basedOn w:val="a"/>
    <w:rsid w:val="001D7A02"/>
    <w:pPr>
      <w:ind w:firstLineChars="0" w:firstLine="0"/>
      <w:jc w:val="center"/>
    </w:pPr>
    <w:rPr>
      <w:b/>
      <w:bCs/>
      <w:sz w:val="36"/>
    </w:rPr>
  </w:style>
  <w:style w:type="paragraph" w:customStyle="1" w:styleId="CTID1">
    <w:name w:val="CTID 标题1"/>
    <w:basedOn w:val="1"/>
    <w:next w:val="CTID2"/>
    <w:autoRedefine/>
    <w:rsid w:val="007425C5"/>
    <w:pPr>
      <w:pageBreakBefore/>
      <w:numPr>
        <w:numId w:val="1"/>
      </w:numPr>
      <w:spacing w:beforeLines="100" w:before="312" w:afterLines="100" w:after="312" w:line="360" w:lineRule="auto"/>
      <w:ind w:leftChars="-1" w:left="-2" w:firstLineChars="0" w:firstLine="1"/>
      <w:jc w:val="left"/>
    </w:pPr>
    <w:rPr>
      <w:sz w:val="36"/>
    </w:rPr>
  </w:style>
  <w:style w:type="paragraph" w:customStyle="1" w:styleId="CTID0">
    <w:name w:val="CTID 封面时间"/>
    <w:basedOn w:val="a"/>
    <w:rsid w:val="001D7A02"/>
    <w:pPr>
      <w:ind w:firstLine="480"/>
      <w:jc w:val="center"/>
    </w:pPr>
    <w:rPr>
      <w:b/>
      <w:sz w:val="28"/>
    </w:rPr>
  </w:style>
  <w:style w:type="paragraph" w:customStyle="1" w:styleId="CTID2">
    <w:name w:val="CTID 标题2"/>
    <w:basedOn w:val="2"/>
    <w:next w:val="CTID3"/>
    <w:link w:val="CTID2Char"/>
    <w:autoRedefine/>
    <w:rsid w:val="00F21B93"/>
    <w:pPr>
      <w:numPr>
        <w:ilvl w:val="1"/>
        <w:numId w:val="1"/>
      </w:numPr>
      <w:tabs>
        <w:tab w:val="clear" w:pos="567"/>
        <w:tab w:val="num" w:pos="0"/>
      </w:tabs>
      <w:spacing w:beforeLines="50" w:before="156" w:afterLines="50" w:after="156" w:line="360" w:lineRule="auto"/>
      <w:ind w:leftChars="-1" w:left="-2" w:firstLineChars="0" w:firstLine="2"/>
    </w:pPr>
    <w:rPr>
      <w:rFonts w:eastAsia="宋体" w:cs="宋体"/>
      <w:szCs w:val="30"/>
    </w:rPr>
  </w:style>
  <w:style w:type="character" w:customStyle="1" w:styleId="CTID2Char">
    <w:name w:val="CTID 标题2 Char"/>
    <w:link w:val="CTID2"/>
    <w:rsid w:val="00F21B93"/>
    <w:rPr>
      <w:rFonts w:ascii="Arial" w:hAnsi="Arial" w:cs="宋体"/>
      <w:b/>
      <w:bCs/>
      <w:kern w:val="2"/>
      <w:sz w:val="32"/>
      <w:szCs w:val="30"/>
    </w:rPr>
  </w:style>
  <w:style w:type="character" w:customStyle="1" w:styleId="4Char">
    <w:name w:val="标题 4 Char"/>
    <w:link w:val="4"/>
    <w:uiPriority w:val="9"/>
    <w:rsid w:val="00A7272A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CTID5">
    <w:name w:val="CTID 目次"/>
    <w:basedOn w:val="a"/>
    <w:rsid w:val="001D7A02"/>
    <w:pPr>
      <w:ind w:firstLine="480"/>
      <w:jc w:val="center"/>
    </w:pPr>
    <w:rPr>
      <w:rFonts w:eastAsia="黑体"/>
    </w:rPr>
  </w:style>
  <w:style w:type="paragraph" w:customStyle="1" w:styleId="20505">
    <w:name w:val="样式 目录 2 + 段前: 0.5 行 段后: 0.5 行"/>
    <w:basedOn w:val="20"/>
    <w:rsid w:val="001D7A02"/>
    <w:pPr>
      <w:ind w:firstLineChars="0" w:firstLine="0"/>
    </w:pPr>
  </w:style>
  <w:style w:type="character" w:customStyle="1" w:styleId="5Char">
    <w:name w:val="标题 5 Char"/>
    <w:link w:val="5"/>
    <w:uiPriority w:val="9"/>
    <w:rsid w:val="00A7272A"/>
    <w:rPr>
      <w:rFonts w:ascii="Arial" w:hAnsi="Arial" w:cs="宋体"/>
      <w:b/>
      <w:bCs/>
      <w:kern w:val="2"/>
      <w:sz w:val="28"/>
      <w:szCs w:val="28"/>
    </w:rPr>
  </w:style>
  <w:style w:type="paragraph" w:styleId="a5">
    <w:name w:val="Document Map"/>
    <w:basedOn w:val="a"/>
    <w:semiHidden/>
    <w:rsid w:val="002C162D"/>
    <w:pPr>
      <w:shd w:val="clear" w:color="auto" w:fill="000080"/>
    </w:pPr>
  </w:style>
  <w:style w:type="paragraph" w:customStyle="1" w:styleId="TableHeader">
    <w:name w:val="Table Header"/>
    <w:basedOn w:val="a"/>
    <w:rsid w:val="002C162D"/>
    <w:pPr>
      <w:widowControl/>
      <w:adjustRightInd/>
      <w:snapToGrid/>
      <w:spacing w:before="120"/>
      <w:ind w:firstLineChars="0" w:firstLine="0"/>
      <w:jc w:val="center"/>
    </w:pPr>
    <w:rPr>
      <w:rFonts w:ascii="Sabon Serif for Nokia" w:hAnsi="Sabon Serif for Nokia" w:cs="Times New Roman"/>
      <w:b/>
      <w:kern w:val="0"/>
      <w:sz w:val="22"/>
      <w:lang w:val="en-AU" w:eastAsia="en-US"/>
    </w:rPr>
  </w:style>
  <w:style w:type="paragraph" w:customStyle="1" w:styleId="tabletext">
    <w:name w:val="table text"/>
    <w:basedOn w:val="a"/>
    <w:rsid w:val="002C162D"/>
    <w:pPr>
      <w:widowControl/>
      <w:adjustRightInd/>
      <w:snapToGrid/>
      <w:ind w:firstLineChars="0" w:firstLine="0"/>
      <w:jc w:val="left"/>
    </w:pPr>
    <w:rPr>
      <w:rFonts w:ascii="Times New Roman" w:hAnsi="Times New Roman" w:cs="Times New Roman"/>
      <w:kern w:val="0"/>
      <w:sz w:val="22"/>
      <w:szCs w:val="24"/>
    </w:rPr>
  </w:style>
  <w:style w:type="character" w:styleId="a6">
    <w:name w:val="Hyperlink"/>
    <w:uiPriority w:val="99"/>
    <w:rsid w:val="00E26389"/>
    <w:rPr>
      <w:color w:val="0000FF"/>
      <w:u w:val="single"/>
    </w:rPr>
  </w:style>
  <w:style w:type="paragraph" w:customStyle="1" w:styleId="CTID6">
    <w:name w:val="CTID表格字体"/>
    <w:basedOn w:val="a"/>
    <w:rsid w:val="00CC7060"/>
    <w:pPr>
      <w:ind w:firstLineChars="0" w:firstLine="0"/>
    </w:pPr>
  </w:style>
  <w:style w:type="paragraph" w:styleId="a7">
    <w:name w:val="Normal Indent"/>
    <w:aliases w:val="表正文,正文非缩进"/>
    <w:basedOn w:val="a"/>
    <w:rsid w:val="00C30A1D"/>
    <w:pPr>
      <w:tabs>
        <w:tab w:val="left" w:pos="425"/>
        <w:tab w:val="left" w:pos="851"/>
      </w:tabs>
      <w:adjustRightInd/>
      <w:snapToGrid/>
      <w:spacing w:line="300" w:lineRule="auto"/>
      <w:ind w:firstLineChars="0" w:firstLine="425"/>
    </w:pPr>
    <w:rPr>
      <w:rFonts w:ascii="Times New Roman" w:hAnsi="Times New Roman" w:cs="Times New Roman"/>
    </w:rPr>
  </w:style>
  <w:style w:type="paragraph" w:customStyle="1" w:styleId="NormalParagraph">
    <w:name w:val="Normal Paragraph"/>
    <w:basedOn w:val="a"/>
    <w:rsid w:val="00323D69"/>
    <w:pPr>
      <w:suppressAutoHyphens/>
      <w:adjustRightInd/>
      <w:snapToGrid/>
      <w:spacing w:before="120"/>
      <w:ind w:firstLineChars="0" w:firstLine="425"/>
    </w:pPr>
    <w:rPr>
      <w:rFonts w:ascii="Times New Roman" w:hAnsi="Times New Roman" w:cs="Times New Roman"/>
      <w:kern w:val="0"/>
    </w:rPr>
  </w:style>
  <w:style w:type="paragraph" w:styleId="a8">
    <w:name w:val="Balloon Text"/>
    <w:basedOn w:val="a"/>
    <w:link w:val="Char0"/>
    <w:uiPriority w:val="99"/>
    <w:semiHidden/>
    <w:unhideWhenUsed/>
    <w:rsid w:val="00887F09"/>
    <w:pPr>
      <w:spacing w:line="240" w:lineRule="auto"/>
    </w:pPr>
    <w:rPr>
      <w:sz w:val="18"/>
    </w:rPr>
  </w:style>
  <w:style w:type="character" w:customStyle="1" w:styleId="Char0">
    <w:name w:val="批注框文本 Char"/>
    <w:link w:val="a8"/>
    <w:uiPriority w:val="99"/>
    <w:semiHidden/>
    <w:rsid w:val="00887F09"/>
    <w:rPr>
      <w:rFonts w:ascii="宋体" w:hAnsi="宋体" w:cs="宋体"/>
      <w:kern w:val="2"/>
      <w:sz w:val="18"/>
      <w:szCs w:val="18"/>
    </w:rPr>
  </w:style>
  <w:style w:type="character" w:customStyle="1" w:styleId="Char">
    <w:name w:val="页眉 Char"/>
    <w:link w:val="a3"/>
    <w:uiPriority w:val="99"/>
    <w:rsid w:val="00A55AA5"/>
    <w:rPr>
      <w:rFonts w:ascii="宋体" w:hAnsi="宋体" w:cs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D6765"/>
    <w:pPr>
      <w:widowControl/>
      <w:adjustRightInd/>
      <w:snapToGrid/>
      <w:spacing w:before="480" w:after="0" w:line="276" w:lineRule="auto"/>
      <w:ind w:firstLineChars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15404"/>
    <w:pPr>
      <w:ind w:left="480"/>
      <w:jc w:val="left"/>
    </w:pPr>
    <w:rPr>
      <w:rFonts w:ascii="Calibri" w:hAnsi="Calibri"/>
      <w:sz w:val="20"/>
    </w:rPr>
  </w:style>
  <w:style w:type="paragraph" w:styleId="50">
    <w:name w:val="toc 5"/>
    <w:basedOn w:val="a"/>
    <w:next w:val="a"/>
    <w:autoRedefine/>
    <w:uiPriority w:val="39"/>
    <w:unhideWhenUsed/>
    <w:rsid w:val="00115404"/>
    <w:pPr>
      <w:ind w:left="720"/>
      <w:jc w:val="left"/>
    </w:pPr>
    <w:rPr>
      <w:rFonts w:ascii="Calibri" w:hAnsi="Calibri"/>
      <w:sz w:val="20"/>
    </w:rPr>
  </w:style>
  <w:style w:type="paragraph" w:styleId="60">
    <w:name w:val="toc 6"/>
    <w:basedOn w:val="a"/>
    <w:next w:val="a"/>
    <w:autoRedefine/>
    <w:uiPriority w:val="39"/>
    <w:unhideWhenUsed/>
    <w:rsid w:val="00115404"/>
    <w:pPr>
      <w:ind w:left="960"/>
      <w:jc w:val="left"/>
    </w:pPr>
    <w:rPr>
      <w:rFonts w:ascii="Calibri" w:hAnsi="Calibri"/>
      <w:sz w:val="20"/>
    </w:rPr>
  </w:style>
  <w:style w:type="paragraph" w:styleId="7">
    <w:name w:val="toc 7"/>
    <w:basedOn w:val="a"/>
    <w:next w:val="a"/>
    <w:autoRedefine/>
    <w:uiPriority w:val="39"/>
    <w:unhideWhenUsed/>
    <w:rsid w:val="00115404"/>
    <w:pPr>
      <w:ind w:left="1200"/>
      <w:jc w:val="left"/>
    </w:pPr>
    <w:rPr>
      <w:rFonts w:ascii="Calibri" w:hAnsi="Calibri"/>
      <w:sz w:val="20"/>
    </w:rPr>
  </w:style>
  <w:style w:type="paragraph" w:styleId="8">
    <w:name w:val="toc 8"/>
    <w:basedOn w:val="a"/>
    <w:next w:val="a"/>
    <w:autoRedefine/>
    <w:uiPriority w:val="39"/>
    <w:unhideWhenUsed/>
    <w:rsid w:val="00115404"/>
    <w:pPr>
      <w:ind w:left="1440"/>
      <w:jc w:val="left"/>
    </w:pPr>
    <w:rPr>
      <w:rFonts w:ascii="Calibri" w:hAnsi="Calibri"/>
      <w:sz w:val="20"/>
    </w:rPr>
  </w:style>
  <w:style w:type="paragraph" w:styleId="9">
    <w:name w:val="toc 9"/>
    <w:basedOn w:val="a"/>
    <w:next w:val="a"/>
    <w:autoRedefine/>
    <w:uiPriority w:val="39"/>
    <w:unhideWhenUsed/>
    <w:rsid w:val="00115404"/>
    <w:pPr>
      <w:ind w:left="1680"/>
      <w:jc w:val="left"/>
    </w:pPr>
    <w:rPr>
      <w:rFonts w:ascii="Calibri" w:hAnsi="Calibri"/>
      <w:sz w:val="20"/>
    </w:rPr>
  </w:style>
  <w:style w:type="character" w:customStyle="1" w:styleId="6Char">
    <w:name w:val="标题 6 Char"/>
    <w:link w:val="6"/>
    <w:uiPriority w:val="9"/>
    <w:rsid w:val="00A7272A"/>
    <w:rPr>
      <w:rFonts w:ascii="Cambria" w:eastAsia="宋体" w:hAnsi="Cambria" w:cs="Times New Roman"/>
      <w:b/>
      <w:bCs/>
      <w:kern w:val="2"/>
      <w:sz w:val="24"/>
      <w:szCs w:val="24"/>
    </w:rPr>
  </w:style>
  <w:style w:type="paragraph" w:customStyle="1" w:styleId="TableSmHeading">
    <w:name w:val="Table_Sm_Heading"/>
    <w:basedOn w:val="a"/>
    <w:rsid w:val="00252F9C"/>
    <w:pPr>
      <w:keepNext/>
      <w:keepLines/>
      <w:widowControl/>
      <w:adjustRightInd/>
      <w:snapToGrid/>
      <w:spacing w:before="60" w:after="40" w:line="240" w:lineRule="auto"/>
      <w:ind w:firstLineChars="0" w:firstLine="0"/>
      <w:jc w:val="left"/>
    </w:pPr>
    <w:rPr>
      <w:rFonts w:cs="Times New Roman"/>
      <w:b/>
      <w:kern w:val="0"/>
      <w:sz w:val="16"/>
      <w:lang w:eastAsia="en-US"/>
    </w:rPr>
  </w:style>
  <w:style w:type="paragraph" w:customStyle="1" w:styleId="TableMedium">
    <w:name w:val="Table_Medium"/>
    <w:basedOn w:val="a"/>
    <w:rsid w:val="00252F9C"/>
    <w:pPr>
      <w:widowControl/>
      <w:adjustRightInd/>
      <w:snapToGrid/>
      <w:spacing w:before="40" w:after="40" w:line="240" w:lineRule="auto"/>
      <w:ind w:firstLineChars="0" w:firstLine="0"/>
      <w:jc w:val="left"/>
    </w:pPr>
    <w:rPr>
      <w:rFonts w:cs="Times New Roman"/>
      <w:kern w:val="0"/>
      <w:sz w:val="18"/>
      <w:lang w:eastAsia="en-US"/>
    </w:rPr>
  </w:style>
  <w:style w:type="paragraph" w:customStyle="1" w:styleId="a9">
    <w:name w:val="标题落款"/>
    <w:basedOn w:val="a"/>
    <w:rsid w:val="00EC40C1"/>
    <w:pPr>
      <w:ind w:firstLine="562"/>
      <w:jc w:val="center"/>
    </w:pPr>
  </w:style>
  <w:style w:type="paragraph" w:customStyle="1" w:styleId="CTID7">
    <w:name w:val="CTID 封面标题"/>
    <w:basedOn w:val="a"/>
    <w:rsid w:val="00D92BED"/>
    <w:pPr>
      <w:ind w:firstLine="964"/>
      <w:jc w:val="center"/>
    </w:pPr>
    <w:rPr>
      <w:b/>
      <w:bCs/>
      <w:sz w:val="48"/>
    </w:rPr>
  </w:style>
  <w:style w:type="paragraph" w:customStyle="1" w:styleId="21">
    <w:name w:val="样式 标题落款 + 首行缩进:  2 字符"/>
    <w:basedOn w:val="a9"/>
    <w:autoRedefine/>
    <w:qFormat/>
    <w:rsid w:val="00240C07"/>
    <w:rPr>
      <w:rFonts w:ascii="宋体" w:hAnsi="宋体"/>
      <w:b/>
      <w:sz w:val="28"/>
      <w:szCs w:val="28"/>
    </w:rPr>
  </w:style>
  <w:style w:type="paragraph" w:customStyle="1" w:styleId="CTID10">
    <w:name w:val="CTID 列表1"/>
    <w:basedOn w:val="aa"/>
    <w:autoRedefine/>
    <w:qFormat/>
    <w:rsid w:val="00AA1910"/>
    <w:pPr>
      <w:numPr>
        <w:numId w:val="2"/>
      </w:numPr>
      <w:ind w:firstLineChars="0" w:firstLine="0"/>
    </w:pPr>
    <w:rPr>
      <w:b/>
      <w:sz w:val="24"/>
      <w:szCs w:val="24"/>
    </w:rPr>
  </w:style>
  <w:style w:type="paragraph" w:styleId="aa">
    <w:name w:val="List"/>
    <w:basedOn w:val="a"/>
    <w:uiPriority w:val="99"/>
    <w:semiHidden/>
    <w:unhideWhenUsed/>
    <w:rsid w:val="00AA1910"/>
    <w:pPr>
      <w:ind w:left="200" w:hangingChars="200" w:hanging="200"/>
      <w:contextualSpacing/>
    </w:pPr>
  </w:style>
  <w:style w:type="paragraph" w:styleId="ab">
    <w:name w:val="List Paragraph"/>
    <w:basedOn w:val="a"/>
    <w:uiPriority w:val="34"/>
    <w:qFormat/>
    <w:rsid w:val="00402A28"/>
    <w:pPr>
      <w:ind w:firstLine="420"/>
    </w:pPr>
  </w:style>
  <w:style w:type="paragraph" w:styleId="ac">
    <w:name w:val="Normal (Web)"/>
    <w:basedOn w:val="a"/>
    <w:uiPriority w:val="99"/>
    <w:unhideWhenUsed/>
    <w:rsid w:val="005975F1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customStyle="1" w:styleId="ad">
    <w:name w:val="底纹"/>
    <w:basedOn w:val="a"/>
    <w:rsid w:val="005975F1"/>
    <w:pPr>
      <w:shd w:val="clear" w:color="auto" w:fill="CCCCCC"/>
      <w:adjustRightInd/>
      <w:snapToGrid/>
      <w:spacing w:line="240" w:lineRule="auto"/>
      <w:ind w:firstLineChars="0" w:firstLine="0"/>
    </w:pPr>
    <w:rPr>
      <w:rFonts w:ascii="Times New Roman" w:hAnsi="Times New Roman" w:cs="Times New Roman"/>
      <w:szCs w:val="24"/>
    </w:rPr>
  </w:style>
  <w:style w:type="character" w:styleId="ae">
    <w:name w:val="Strong"/>
    <w:basedOn w:val="a0"/>
    <w:uiPriority w:val="22"/>
    <w:qFormat/>
    <w:rsid w:val="00D45E35"/>
    <w:rPr>
      <w:b/>
      <w:bCs/>
    </w:rPr>
  </w:style>
  <w:style w:type="character" w:customStyle="1" w:styleId="3Char">
    <w:name w:val="标题 3 Char"/>
    <w:basedOn w:val="a0"/>
    <w:link w:val="3"/>
    <w:uiPriority w:val="9"/>
    <w:rsid w:val="00524056"/>
    <w:rPr>
      <w:rFonts w:ascii="Arial" w:hAnsi="Arial" w:cs="宋体"/>
      <w:b/>
      <w:bCs/>
      <w:kern w:val="2"/>
      <w:sz w:val="32"/>
      <w:szCs w:val="32"/>
    </w:rPr>
  </w:style>
  <w:style w:type="character" w:styleId="af">
    <w:name w:val="Emphasis"/>
    <w:basedOn w:val="a0"/>
    <w:uiPriority w:val="20"/>
    <w:qFormat/>
    <w:rsid w:val="00524056"/>
    <w:rPr>
      <w:i/>
      <w:iCs/>
    </w:rPr>
  </w:style>
  <w:style w:type="character" w:customStyle="1" w:styleId="apple-converted-space">
    <w:name w:val="apple-converted-space"/>
    <w:basedOn w:val="a0"/>
    <w:rsid w:val="00524056"/>
  </w:style>
  <w:style w:type="paragraph" w:customStyle="1" w:styleId="af0">
    <w:name w:val="程序文本"/>
    <w:basedOn w:val="a"/>
    <w:autoRedefine/>
    <w:rsid w:val="001B1F54"/>
    <w:pPr>
      <w:shd w:val="pct15" w:color="auto" w:fill="auto"/>
      <w:adjustRightInd/>
      <w:snapToGrid/>
      <w:spacing w:line="240" w:lineRule="auto"/>
      <w:ind w:firstLine="360"/>
    </w:pPr>
    <w:rPr>
      <w:rFonts w:ascii="Courier New" w:hAnsi="Courier New" w:cs="Courier New"/>
      <w:sz w:val="18"/>
      <w:szCs w:val="21"/>
    </w:rPr>
  </w:style>
  <w:style w:type="table" w:styleId="af1">
    <w:name w:val="Table Grid"/>
    <w:basedOn w:val="a1"/>
    <w:uiPriority w:val="59"/>
    <w:rsid w:val="00717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TID4">
    <w:name w:val="CTID 标题4"/>
    <w:basedOn w:val="ab"/>
    <w:rsid w:val="00D27721"/>
    <w:pPr>
      <w:numPr>
        <w:ilvl w:val="3"/>
        <w:numId w:val="26"/>
      </w:numPr>
      <w:ind w:firstLineChars="0" w:firstLine="0"/>
      <w:outlineLvl w:val="3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3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1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8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9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8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9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402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549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38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85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91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05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56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16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646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61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79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00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27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17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40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14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441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19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583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16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73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8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19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00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29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78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696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695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10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044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8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30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2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1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04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52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61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33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8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0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4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1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36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4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521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190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8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56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819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1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72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30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18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99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51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33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14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227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83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09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918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13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92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12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20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837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342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91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16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1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09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89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736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72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39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7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53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947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52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61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51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82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94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17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44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58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555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124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718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399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48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281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043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84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883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2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://codex.wordpress.org/Plugin_API" TargetMode="Externa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ngyou\upengyou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9AE06-D7A9-45E5-AE9E-789EB7AE5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upengyou.dot</Template>
  <TotalTime>2592</TotalTime>
  <Pages>10</Pages>
  <Words>792</Words>
  <Characters>4515</Characters>
  <Application>Microsoft Office Word</Application>
  <DocSecurity>0</DocSecurity>
  <Lines>37</Lines>
  <Paragraphs>10</Paragraphs>
  <ScaleCrop>false</ScaleCrop>
  <Company>onewave</Company>
  <LinksUpToDate>false</LinksUpToDate>
  <CharactersWithSpaces>5297</CharactersWithSpaces>
  <SharedDoc>false</SharedDoc>
  <HLinks>
    <vt:vector size="228" baseType="variant">
      <vt:variant>
        <vt:i4>1507386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_Toc272396322</vt:lpwstr>
      </vt:variant>
      <vt:variant>
        <vt:i4>1507386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_Toc272396321</vt:lpwstr>
      </vt:variant>
      <vt:variant>
        <vt:i4>1507386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_Toc272396320</vt:lpwstr>
      </vt:variant>
      <vt:variant>
        <vt:i4>1310778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_Toc272396319</vt:lpwstr>
      </vt:variant>
      <vt:variant>
        <vt:i4>1310778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_Toc272396318</vt:lpwstr>
      </vt:variant>
      <vt:variant>
        <vt:i4>1310778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_Toc272396317</vt:lpwstr>
      </vt:variant>
      <vt:variant>
        <vt:i4>1310778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_Toc272396316</vt:lpwstr>
      </vt:variant>
      <vt:variant>
        <vt:i4>1310778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_Toc272396315</vt:lpwstr>
      </vt:variant>
      <vt:variant>
        <vt:i4>1310778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_Toc272396314</vt:lpwstr>
      </vt:variant>
      <vt:variant>
        <vt:i4>1310778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_Toc272396313</vt:lpwstr>
      </vt:variant>
      <vt:variant>
        <vt:i4>1310778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_Toc272396312</vt:lpwstr>
      </vt:variant>
      <vt:variant>
        <vt:i4>1310778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_Toc272396311</vt:lpwstr>
      </vt:variant>
      <vt:variant>
        <vt:i4>1310778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_Toc272396310</vt:lpwstr>
      </vt:variant>
      <vt:variant>
        <vt:i4>1376314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_Toc272396309</vt:lpwstr>
      </vt:variant>
      <vt:variant>
        <vt:i4>1376314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_Toc272396308</vt:lpwstr>
      </vt:variant>
      <vt:variant>
        <vt:i4>1376314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_Toc272396307</vt:lpwstr>
      </vt:variant>
      <vt:variant>
        <vt:i4>1376314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_Toc272396306</vt:lpwstr>
      </vt:variant>
      <vt:variant>
        <vt:i4>1376314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_Toc272396305</vt:lpwstr>
      </vt:variant>
      <vt:variant>
        <vt:i4>1376314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_Toc272396304</vt:lpwstr>
      </vt:variant>
      <vt:variant>
        <vt:i4>1376314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_Toc272396303</vt:lpwstr>
      </vt:variant>
      <vt:variant>
        <vt:i4>1376314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_Toc272396302</vt:lpwstr>
      </vt:variant>
      <vt:variant>
        <vt:i4>1376314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_Toc272396301</vt:lpwstr>
      </vt:variant>
      <vt:variant>
        <vt:i4>1376314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_Toc272396300</vt:lpwstr>
      </vt:variant>
      <vt:variant>
        <vt:i4>1835067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_Toc272396299</vt:lpwstr>
      </vt:variant>
      <vt:variant>
        <vt:i4>1835067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_Toc272396298</vt:lpwstr>
      </vt:variant>
      <vt:variant>
        <vt:i4>1835067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_Toc272396297</vt:lpwstr>
      </vt:variant>
      <vt:variant>
        <vt:i4>1835067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_Toc272396296</vt:lpwstr>
      </vt:variant>
      <vt:variant>
        <vt:i4>1835067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_Toc272396295</vt:lpwstr>
      </vt:variant>
      <vt:variant>
        <vt:i4>1835067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_Toc272396294</vt:lpwstr>
      </vt:variant>
      <vt:variant>
        <vt:i4>1835067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_Toc272396293</vt:lpwstr>
      </vt:variant>
      <vt:variant>
        <vt:i4>1835067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_Toc272396292</vt:lpwstr>
      </vt:variant>
      <vt:variant>
        <vt:i4>1835067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_Toc272396291</vt:lpwstr>
      </vt:variant>
      <vt:variant>
        <vt:i4>1835067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_Toc272396290</vt:lpwstr>
      </vt:variant>
      <vt:variant>
        <vt:i4>1900603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_Toc272396289</vt:lpwstr>
      </vt:variant>
      <vt:variant>
        <vt:i4>1900603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_Toc272396288</vt:lpwstr>
      </vt:variant>
      <vt:variant>
        <vt:i4>1900603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_Toc272396287</vt:lpwstr>
      </vt:variant>
      <vt:variant>
        <vt:i4>1900603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_Toc272396286</vt:lpwstr>
      </vt:variant>
      <vt:variant>
        <vt:i4>1900603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_Toc272396285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WordPress源代码分析</dc:title>
  <dc:subject>XXXX</dc:subject>
  <dc:creator>邓雪平</dc:creator>
  <cp:keywords/>
  <dc:description/>
  <cp:lastModifiedBy>邓雪平</cp:lastModifiedBy>
  <cp:revision>185</cp:revision>
  <cp:lastPrinted>2005-06-06T07:39:00Z</cp:lastPrinted>
  <dcterms:created xsi:type="dcterms:W3CDTF">2011-07-08T11:09:00Z</dcterms:created>
  <dcterms:modified xsi:type="dcterms:W3CDTF">2013-09-02T15:32:00Z</dcterms:modified>
</cp:coreProperties>
</file>